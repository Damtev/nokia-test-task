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2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57" w:type="dxa"/>
          <w:left w:w="57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1126"/>
        <w:gridCol w:w="1662"/>
        <w:gridCol w:w="2457"/>
        <w:gridCol w:w="2966"/>
        <w:gridCol w:w="2618"/>
      </w:tblGrid>
      <w:tr w:rsidR="00FB48CF" w:rsidRPr="00C8217B" w14:paraId="3C34E2F2" w14:textId="77777777" w:rsidTr="000E051E">
        <w:trPr>
          <w:trHeight w:val="20"/>
        </w:trPr>
        <w:tc>
          <w:tcPr>
            <w:tcW w:w="8211" w:type="dxa"/>
            <w:gridSpan w:val="4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tcMar>
              <w:top w:w="28" w:type="dxa"/>
              <w:bottom w:w="28" w:type="dxa"/>
              <w:right w:w="0" w:type="dxa"/>
            </w:tcMar>
          </w:tcPr>
          <w:p w14:paraId="357DDAF5" w14:textId="37050BF9" w:rsidR="00FB48CF" w:rsidRPr="002B5017" w:rsidRDefault="005575AD" w:rsidP="00FB48CF">
            <w:pPr>
              <w:rPr>
                <w:rFonts w:ascii="Nokia Pure Text" w:hAnsi="Nokia Pure Text" w:cs="Nokia Pure Text"/>
                <w:sz w:val="34"/>
                <w:szCs w:val="34"/>
              </w:rPr>
            </w:pPr>
            <w:r w:rsidRPr="006223F6">
              <w:rPr>
                <w:noProof/>
                <w:sz w:val="80"/>
                <w:szCs w:val="80"/>
                <w:lang w:eastAsia="en-US"/>
              </w:rPr>
              <w:drawing>
                <wp:anchor distT="0" distB="0" distL="114300" distR="114300" simplePos="0" relativeHeight="251661312" behindDoc="0" locked="0" layoutInCell="1" allowOverlap="1" wp14:anchorId="5AF2E8F6" wp14:editId="0F8C4E85">
                  <wp:simplePos x="0" y="0"/>
                  <wp:positionH relativeFrom="column">
                    <wp:posOffset>3200400</wp:posOffset>
                  </wp:positionH>
                  <wp:positionV relativeFrom="paragraph">
                    <wp:posOffset>15875</wp:posOffset>
                  </wp:positionV>
                  <wp:extent cx="867562" cy="222190"/>
                  <wp:effectExtent l="0" t="0" r="0" b="6985"/>
                  <wp:wrapNone/>
                  <wp:docPr id="3" name="Picture 3" descr="D:\userdata\atg100\Desktop\Nokia brand starter kit\Logo\NOKIA_LOGO_BLU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userdata\atg100\Desktop\Nokia brand starter kit\Logo\NOKIA_LOGO_BLU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727" t="27142" r="13939" b="28571"/>
                          <a:stretch/>
                        </pic:blipFill>
                        <pic:spPr bwMode="auto">
                          <a:xfrm>
                            <a:off x="0" y="0"/>
                            <a:ext cx="867562" cy="222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B48CF" w:rsidRPr="00C8217B">
              <w:rPr>
                <w:rFonts w:ascii="Nokia Pure Text" w:hAnsi="Nokia Pure Text" w:cs="Nokia Pure Text"/>
                <w:sz w:val="44"/>
                <w:szCs w:val="34"/>
                <w:vertAlign w:val="superscript"/>
              </w:rPr>
              <w:t>Анкета претендента на стажировку в</w:t>
            </w:r>
          </w:p>
        </w:tc>
        <w:tc>
          <w:tcPr>
            <w:tcW w:w="2618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tcMar>
              <w:top w:w="28" w:type="dxa"/>
              <w:bottom w:w="28" w:type="dxa"/>
              <w:right w:w="0" w:type="dxa"/>
            </w:tcMar>
          </w:tcPr>
          <w:p w14:paraId="3845C637" w14:textId="77777777" w:rsidR="00FB48CF" w:rsidRPr="00C8217B" w:rsidRDefault="00FB48CF" w:rsidP="00C8217B">
            <w:pPr>
              <w:jc w:val="center"/>
              <w:rPr>
                <w:rFonts w:ascii="Nokia Pure Text" w:hAnsi="Nokia Pure Text" w:cs="Nokia Pure Text"/>
                <w:sz w:val="22"/>
                <w:szCs w:val="22"/>
              </w:rPr>
            </w:pPr>
            <w:r w:rsidRPr="00C8217B">
              <w:rPr>
                <w:rFonts w:ascii="Nokia Pure Text" w:hAnsi="Nokia Pure Text" w:cs="Nokia Pure Text"/>
                <w:sz w:val="22"/>
                <w:szCs w:val="22"/>
              </w:rPr>
              <w:t>ДАТА ЗАПОЛНЕНИЯ:</w:t>
            </w:r>
          </w:p>
          <w:p w14:paraId="7EFC9D8B" w14:textId="77777777" w:rsidR="00FB48CF" w:rsidRPr="00C8217B" w:rsidRDefault="00FB48CF" w:rsidP="004D3942">
            <w:pPr>
              <w:jc w:val="center"/>
              <w:rPr>
                <w:rFonts w:ascii="Nokia Pure Text" w:hAnsi="Nokia Pure Text" w:cs="Nokia Pure Text"/>
                <w:sz w:val="22"/>
                <w:szCs w:val="22"/>
              </w:rPr>
            </w:pPr>
          </w:p>
        </w:tc>
      </w:tr>
      <w:tr w:rsidR="00EE52C8" w:rsidRPr="00C8217B" w14:paraId="4416C02E" w14:textId="77777777" w:rsidTr="000E051E">
        <w:trPr>
          <w:trHeight w:val="20"/>
        </w:trPr>
        <w:tc>
          <w:tcPr>
            <w:tcW w:w="2788" w:type="dxa"/>
            <w:gridSpan w:val="2"/>
            <w:tcBorders>
              <w:top w:val="dotted" w:sz="4" w:space="0" w:color="auto"/>
            </w:tcBorders>
            <w:shd w:val="clear" w:color="auto" w:fill="E7E6E6"/>
            <w:tcMar>
              <w:top w:w="28" w:type="dxa"/>
              <w:bottom w:w="28" w:type="dxa"/>
              <w:right w:w="0" w:type="dxa"/>
            </w:tcMar>
          </w:tcPr>
          <w:p w14:paraId="53F324B8" w14:textId="77777777" w:rsidR="00EE52C8" w:rsidRPr="00C8217B" w:rsidRDefault="00EE52C8" w:rsidP="006D01ED">
            <w:pPr>
              <w:rPr>
                <w:rFonts w:ascii="Nokia Pure Text" w:hAnsi="Nokia Pure Text" w:cs="Nokia Pure Text"/>
                <w:sz w:val="22"/>
                <w:szCs w:val="22"/>
              </w:rPr>
            </w:pPr>
            <w:r w:rsidRPr="00C8217B">
              <w:rPr>
                <w:rFonts w:ascii="Nokia Pure Text" w:hAnsi="Nokia Pure Text" w:cs="Nokia Pure Text"/>
                <w:sz w:val="22"/>
                <w:szCs w:val="22"/>
              </w:rPr>
              <w:t>ФИО</w:t>
            </w:r>
          </w:p>
        </w:tc>
        <w:tc>
          <w:tcPr>
            <w:tcW w:w="8041" w:type="dxa"/>
            <w:gridSpan w:val="3"/>
            <w:tcBorders>
              <w:top w:val="dotted" w:sz="4" w:space="0" w:color="auto"/>
            </w:tcBorders>
            <w:shd w:val="clear" w:color="auto" w:fill="auto"/>
            <w:tcMar>
              <w:top w:w="28" w:type="dxa"/>
              <w:bottom w:w="28" w:type="dxa"/>
              <w:right w:w="0" w:type="dxa"/>
            </w:tcMar>
          </w:tcPr>
          <w:p w14:paraId="31D499A3" w14:textId="4F89492E" w:rsidR="00EE52C8" w:rsidRPr="00C8217B" w:rsidRDefault="00EE52C8" w:rsidP="006D01ED">
            <w:pPr>
              <w:rPr>
                <w:rFonts w:ascii="Nokia Pure Text" w:hAnsi="Nokia Pure Text" w:cs="Nokia Pure Text"/>
                <w:sz w:val="22"/>
                <w:szCs w:val="22"/>
              </w:rPr>
            </w:pPr>
          </w:p>
        </w:tc>
      </w:tr>
      <w:tr w:rsidR="006D01ED" w:rsidRPr="00C8217B" w14:paraId="1B0ABCC6" w14:textId="77777777" w:rsidTr="000E051E">
        <w:trPr>
          <w:trHeight w:val="20"/>
        </w:trPr>
        <w:tc>
          <w:tcPr>
            <w:tcW w:w="2788" w:type="dxa"/>
            <w:gridSpan w:val="2"/>
            <w:shd w:val="clear" w:color="auto" w:fill="E7E6E6"/>
            <w:tcMar>
              <w:top w:w="28" w:type="dxa"/>
              <w:bottom w:w="28" w:type="dxa"/>
              <w:right w:w="0" w:type="dxa"/>
            </w:tcMar>
          </w:tcPr>
          <w:p w14:paraId="37D786DE" w14:textId="77777777" w:rsidR="006D01ED" w:rsidRPr="00C8217B" w:rsidRDefault="006D01ED" w:rsidP="006D01ED">
            <w:pPr>
              <w:rPr>
                <w:rFonts w:ascii="Nokia Pure Text" w:hAnsi="Nokia Pure Text" w:cs="Nokia Pure Text"/>
                <w:sz w:val="22"/>
                <w:szCs w:val="22"/>
              </w:rPr>
            </w:pPr>
            <w:r w:rsidRPr="00C8217B">
              <w:rPr>
                <w:rFonts w:ascii="Nokia Pure Text" w:hAnsi="Nokia Pure Text" w:cs="Nokia Pure Text"/>
                <w:sz w:val="22"/>
                <w:szCs w:val="22"/>
              </w:rPr>
              <w:t>Контактный телефон</w:t>
            </w:r>
          </w:p>
        </w:tc>
        <w:tc>
          <w:tcPr>
            <w:tcW w:w="2457" w:type="dxa"/>
            <w:shd w:val="clear" w:color="auto" w:fill="auto"/>
            <w:tcMar>
              <w:top w:w="28" w:type="dxa"/>
              <w:bottom w:w="28" w:type="dxa"/>
              <w:right w:w="0" w:type="dxa"/>
            </w:tcMar>
          </w:tcPr>
          <w:p w14:paraId="625DCA8A" w14:textId="77777777" w:rsidR="006D01ED" w:rsidRPr="00C8217B" w:rsidRDefault="006D01ED" w:rsidP="006D01ED">
            <w:pPr>
              <w:rPr>
                <w:rFonts w:ascii="Nokia Pure Text" w:hAnsi="Nokia Pure Text" w:cs="Nokia Pure Text"/>
                <w:sz w:val="22"/>
                <w:szCs w:val="22"/>
              </w:rPr>
            </w:pPr>
          </w:p>
        </w:tc>
        <w:tc>
          <w:tcPr>
            <w:tcW w:w="2963" w:type="dxa"/>
            <w:shd w:val="clear" w:color="auto" w:fill="E7E6E6"/>
            <w:tcMar>
              <w:top w:w="28" w:type="dxa"/>
              <w:bottom w:w="28" w:type="dxa"/>
              <w:right w:w="0" w:type="dxa"/>
            </w:tcMar>
          </w:tcPr>
          <w:p w14:paraId="432FEC72" w14:textId="1738FE3D" w:rsidR="006D01ED" w:rsidRPr="00C8217B" w:rsidRDefault="00EE52C8" w:rsidP="006D01ED">
            <w:pPr>
              <w:rPr>
                <w:rFonts w:ascii="Nokia Pure Text" w:hAnsi="Nokia Pure Text" w:cs="Nokia Pure Text"/>
                <w:sz w:val="22"/>
                <w:szCs w:val="22"/>
              </w:rPr>
            </w:pPr>
            <w:r w:rsidRPr="00C8217B">
              <w:rPr>
                <w:rFonts w:ascii="Nokia Pure Text" w:hAnsi="Nokia Pure Text" w:cs="Nokia Pure Text"/>
                <w:sz w:val="22"/>
                <w:szCs w:val="22"/>
              </w:rPr>
              <w:t>Дата рождения</w:t>
            </w:r>
          </w:p>
        </w:tc>
        <w:tc>
          <w:tcPr>
            <w:tcW w:w="2618" w:type="dxa"/>
            <w:shd w:val="clear" w:color="auto" w:fill="auto"/>
            <w:tcMar>
              <w:top w:w="28" w:type="dxa"/>
              <w:bottom w:w="28" w:type="dxa"/>
              <w:right w:w="0" w:type="dxa"/>
            </w:tcMar>
          </w:tcPr>
          <w:p w14:paraId="208EA2DD" w14:textId="77777777" w:rsidR="006D01ED" w:rsidRPr="00C8217B" w:rsidRDefault="00AC2A11" w:rsidP="00C8217B">
            <w:pPr>
              <w:jc w:val="center"/>
              <w:rPr>
                <w:rFonts w:ascii="Nokia Pure Text" w:hAnsi="Nokia Pure Text" w:cs="Nokia Pure Text"/>
                <w:color w:val="D0CECE"/>
                <w:sz w:val="22"/>
                <w:szCs w:val="22"/>
              </w:rPr>
            </w:pPr>
            <w:r w:rsidRPr="00C8217B">
              <w:rPr>
                <w:rFonts w:ascii="Nokia Pure Text" w:hAnsi="Nokia Pure Text" w:cs="Nokia Pure Text"/>
                <w:color w:val="D0CECE"/>
                <w:sz w:val="22"/>
                <w:szCs w:val="22"/>
              </w:rPr>
              <w:t xml:space="preserve">Д </w:t>
            </w:r>
            <w:proofErr w:type="spellStart"/>
            <w:r w:rsidRPr="00C8217B">
              <w:rPr>
                <w:rFonts w:ascii="Nokia Pure Text" w:hAnsi="Nokia Pure Text" w:cs="Nokia Pure Text"/>
                <w:color w:val="D0CECE"/>
                <w:sz w:val="22"/>
                <w:szCs w:val="22"/>
              </w:rPr>
              <w:t>Д</w:t>
            </w:r>
            <w:proofErr w:type="spellEnd"/>
            <w:r w:rsidRPr="00C8217B">
              <w:rPr>
                <w:rFonts w:ascii="Nokia Pure Text" w:hAnsi="Nokia Pure Text" w:cs="Nokia Pure Text"/>
                <w:color w:val="D0CECE"/>
                <w:sz w:val="22"/>
                <w:szCs w:val="22"/>
              </w:rPr>
              <w:t xml:space="preserve">  –  М </w:t>
            </w:r>
            <w:proofErr w:type="spellStart"/>
            <w:r w:rsidRPr="00C8217B">
              <w:rPr>
                <w:rFonts w:ascii="Nokia Pure Text" w:hAnsi="Nokia Pure Text" w:cs="Nokia Pure Text"/>
                <w:color w:val="D0CECE"/>
                <w:sz w:val="22"/>
                <w:szCs w:val="22"/>
              </w:rPr>
              <w:t>М</w:t>
            </w:r>
            <w:proofErr w:type="spellEnd"/>
            <w:r w:rsidRPr="00C8217B">
              <w:rPr>
                <w:rFonts w:ascii="Nokia Pure Text" w:hAnsi="Nokia Pure Text" w:cs="Nokia Pure Text"/>
                <w:color w:val="D0CECE"/>
                <w:sz w:val="22"/>
                <w:szCs w:val="22"/>
              </w:rPr>
              <w:t xml:space="preserve">  -  Г </w:t>
            </w:r>
            <w:proofErr w:type="spellStart"/>
            <w:r w:rsidRPr="00C8217B">
              <w:rPr>
                <w:rFonts w:ascii="Nokia Pure Text" w:hAnsi="Nokia Pure Text" w:cs="Nokia Pure Text"/>
                <w:color w:val="D0CECE"/>
                <w:sz w:val="22"/>
                <w:szCs w:val="22"/>
              </w:rPr>
              <w:t>Г</w:t>
            </w:r>
            <w:proofErr w:type="spellEnd"/>
            <w:r w:rsidRPr="00C8217B">
              <w:rPr>
                <w:rFonts w:ascii="Nokia Pure Text" w:hAnsi="Nokia Pure Text" w:cs="Nokia Pure Text"/>
                <w:color w:val="D0CECE"/>
                <w:sz w:val="22"/>
                <w:szCs w:val="22"/>
              </w:rPr>
              <w:t xml:space="preserve"> </w:t>
            </w:r>
            <w:proofErr w:type="spellStart"/>
            <w:r w:rsidRPr="00C8217B">
              <w:rPr>
                <w:rFonts w:ascii="Nokia Pure Text" w:hAnsi="Nokia Pure Text" w:cs="Nokia Pure Text"/>
                <w:color w:val="D0CECE"/>
                <w:sz w:val="22"/>
                <w:szCs w:val="22"/>
              </w:rPr>
              <w:t>Г</w:t>
            </w:r>
            <w:proofErr w:type="spellEnd"/>
            <w:r w:rsidRPr="00C8217B">
              <w:rPr>
                <w:rFonts w:ascii="Nokia Pure Text" w:hAnsi="Nokia Pure Text" w:cs="Nokia Pure Text"/>
                <w:color w:val="D0CECE"/>
                <w:sz w:val="22"/>
                <w:szCs w:val="22"/>
              </w:rPr>
              <w:t xml:space="preserve"> </w:t>
            </w:r>
            <w:proofErr w:type="spellStart"/>
            <w:r w:rsidRPr="00C8217B">
              <w:rPr>
                <w:rFonts w:ascii="Nokia Pure Text" w:hAnsi="Nokia Pure Text" w:cs="Nokia Pure Text"/>
                <w:color w:val="D0CECE"/>
                <w:sz w:val="22"/>
                <w:szCs w:val="22"/>
              </w:rPr>
              <w:t>Г</w:t>
            </w:r>
            <w:proofErr w:type="spellEnd"/>
          </w:p>
        </w:tc>
      </w:tr>
      <w:tr w:rsidR="00EE52C8" w:rsidRPr="00C8217B" w14:paraId="3097804C" w14:textId="77777777" w:rsidTr="000E051E">
        <w:trPr>
          <w:trHeight w:val="20"/>
        </w:trPr>
        <w:tc>
          <w:tcPr>
            <w:tcW w:w="2788" w:type="dxa"/>
            <w:gridSpan w:val="2"/>
            <w:shd w:val="clear" w:color="auto" w:fill="E7E6E6"/>
            <w:tcMar>
              <w:top w:w="28" w:type="dxa"/>
              <w:bottom w:w="28" w:type="dxa"/>
              <w:right w:w="0" w:type="dxa"/>
            </w:tcMar>
          </w:tcPr>
          <w:p w14:paraId="05F8AC29" w14:textId="77777777" w:rsidR="00EE52C8" w:rsidRPr="00C8217B" w:rsidRDefault="00EE52C8" w:rsidP="00EE52C8">
            <w:pPr>
              <w:rPr>
                <w:rFonts w:ascii="Nokia Pure Text" w:hAnsi="Nokia Pure Text" w:cs="Nokia Pure Text"/>
                <w:sz w:val="22"/>
                <w:szCs w:val="22"/>
              </w:rPr>
            </w:pPr>
            <w:r w:rsidRPr="00C8217B">
              <w:rPr>
                <w:rFonts w:ascii="Nokia Pure Text" w:hAnsi="Nokia Pure Text" w:cs="Nokia Pure Text"/>
                <w:sz w:val="22"/>
                <w:szCs w:val="22"/>
              </w:rPr>
              <w:t>Электронная почта</w:t>
            </w:r>
          </w:p>
        </w:tc>
        <w:tc>
          <w:tcPr>
            <w:tcW w:w="2457" w:type="dxa"/>
            <w:shd w:val="clear" w:color="auto" w:fill="auto"/>
            <w:tcMar>
              <w:top w:w="28" w:type="dxa"/>
              <w:bottom w:w="28" w:type="dxa"/>
              <w:right w:w="0" w:type="dxa"/>
            </w:tcMar>
          </w:tcPr>
          <w:p w14:paraId="2FF14529" w14:textId="77777777" w:rsidR="00EE52C8" w:rsidRPr="00C8217B" w:rsidRDefault="00EE52C8" w:rsidP="00EE52C8">
            <w:pPr>
              <w:rPr>
                <w:rFonts w:ascii="Nokia Pure Text" w:hAnsi="Nokia Pure Text" w:cs="Nokia Pure Text"/>
                <w:sz w:val="22"/>
                <w:szCs w:val="22"/>
              </w:rPr>
            </w:pPr>
          </w:p>
        </w:tc>
        <w:tc>
          <w:tcPr>
            <w:tcW w:w="2963" w:type="dxa"/>
            <w:shd w:val="clear" w:color="auto" w:fill="E7E6E6"/>
            <w:tcMar>
              <w:top w:w="28" w:type="dxa"/>
              <w:bottom w:w="28" w:type="dxa"/>
              <w:right w:w="0" w:type="dxa"/>
            </w:tcMar>
          </w:tcPr>
          <w:p w14:paraId="55F70C70" w14:textId="0E03AA67" w:rsidR="00EE52C8" w:rsidRPr="00C8217B" w:rsidRDefault="0093500A" w:rsidP="00EE52C8">
            <w:pPr>
              <w:rPr>
                <w:rFonts w:ascii="Nokia Pure Text" w:hAnsi="Nokia Pure Text" w:cs="Nokia Pure Text"/>
                <w:sz w:val="22"/>
                <w:szCs w:val="22"/>
              </w:rPr>
            </w:pPr>
            <w:r>
              <w:rPr>
                <w:rFonts w:ascii="Nokia Pure Text" w:hAnsi="Nokia Pure Text" w:cs="Nokia Pure Text"/>
                <w:sz w:val="22"/>
                <w:szCs w:val="22"/>
              </w:rPr>
              <w:t>Г</w:t>
            </w:r>
            <w:r w:rsidR="00EE52C8" w:rsidRPr="00C8217B">
              <w:rPr>
                <w:rFonts w:ascii="Nokia Pure Text" w:hAnsi="Nokia Pure Text" w:cs="Nokia Pure Text"/>
                <w:sz w:val="22"/>
                <w:szCs w:val="22"/>
              </w:rPr>
              <w:t>ражданство</w:t>
            </w:r>
            <w:r>
              <w:rPr>
                <w:rFonts w:ascii="Nokia Pure Text" w:hAnsi="Nokia Pure Text" w:cs="Nokia Pure Text"/>
                <w:sz w:val="22"/>
                <w:szCs w:val="22"/>
              </w:rPr>
              <w:t xml:space="preserve"> РФ</w:t>
            </w:r>
          </w:p>
        </w:tc>
        <w:tc>
          <w:tcPr>
            <w:tcW w:w="2618" w:type="dxa"/>
            <w:shd w:val="clear" w:color="auto" w:fill="auto"/>
            <w:tcMar>
              <w:top w:w="28" w:type="dxa"/>
              <w:bottom w:w="28" w:type="dxa"/>
              <w:right w:w="0" w:type="dxa"/>
            </w:tcMar>
          </w:tcPr>
          <w:p w14:paraId="01A4F6AA" w14:textId="0F22F589" w:rsidR="00EE52C8" w:rsidRPr="00C8217B" w:rsidRDefault="0093500A" w:rsidP="00EE52C8">
            <w:pPr>
              <w:rPr>
                <w:rFonts w:ascii="Nokia Pure Text" w:hAnsi="Nokia Pure Text" w:cs="Nokia Pure Text"/>
                <w:sz w:val="22"/>
                <w:szCs w:val="22"/>
              </w:rPr>
            </w:pPr>
            <w:r w:rsidRPr="0093500A">
              <w:rPr>
                <w:rFonts w:ascii="Nokia Pure Text" w:hAnsi="Nokia Pure Text" w:cs="Nokia Pure Text"/>
                <w:sz w:val="28"/>
                <w:szCs w:val="32"/>
              </w:rPr>
              <w:sym w:font="Symbol" w:char="F095"/>
            </w:r>
            <w:r w:rsidRPr="0093500A">
              <w:rPr>
                <w:rFonts w:ascii="Nokia Pure Text" w:hAnsi="Nokia Pure Text" w:cs="Nokia Pure Text"/>
                <w:sz w:val="24"/>
                <w:szCs w:val="32"/>
              </w:rPr>
              <w:t xml:space="preserve"> </w:t>
            </w:r>
            <w:r w:rsidR="00EE52C8" w:rsidRPr="00C8217B">
              <w:rPr>
                <w:rFonts w:ascii="Nokia Pure Text" w:hAnsi="Nokia Pure Text" w:cs="Nokia Pure Text"/>
                <w:sz w:val="22"/>
                <w:szCs w:val="22"/>
              </w:rPr>
              <w:t xml:space="preserve">есть       </w:t>
            </w:r>
            <w:r w:rsidRPr="0093500A">
              <w:rPr>
                <w:rFonts w:ascii="Nokia Pure Text" w:hAnsi="Nokia Pure Text" w:cs="Nokia Pure Text"/>
                <w:sz w:val="28"/>
                <w:szCs w:val="32"/>
              </w:rPr>
              <w:sym w:font="Symbol" w:char="F095"/>
            </w:r>
            <w:r w:rsidRPr="0093500A">
              <w:rPr>
                <w:rFonts w:ascii="Nokia Pure Text" w:hAnsi="Nokia Pure Text" w:cs="Nokia Pure Text"/>
                <w:sz w:val="24"/>
                <w:szCs w:val="32"/>
              </w:rPr>
              <w:t xml:space="preserve"> </w:t>
            </w:r>
            <w:r w:rsidR="00EE52C8" w:rsidRPr="00C8217B">
              <w:rPr>
                <w:rFonts w:ascii="Nokia Pure Text" w:hAnsi="Nokia Pure Text" w:cs="Nokia Pure Text"/>
                <w:sz w:val="22"/>
                <w:szCs w:val="22"/>
              </w:rPr>
              <w:t xml:space="preserve">нет  </w:t>
            </w:r>
            <w:r w:rsidR="00EE52C8" w:rsidRPr="00C8217B">
              <w:rPr>
                <w:rFonts w:ascii="Nokia Pure Text" w:hAnsi="Nokia Pure Text" w:cs="Nokia Pure Text"/>
                <w:sz w:val="22"/>
                <w:szCs w:val="22"/>
              </w:rPr>
              <w:tab/>
            </w:r>
          </w:p>
        </w:tc>
      </w:tr>
      <w:tr w:rsidR="00EE52C8" w:rsidRPr="00C8217B" w14:paraId="6091525A" w14:textId="77777777" w:rsidTr="000E051E">
        <w:trPr>
          <w:trHeight w:val="20"/>
        </w:trPr>
        <w:tc>
          <w:tcPr>
            <w:tcW w:w="2788" w:type="dxa"/>
            <w:gridSpan w:val="2"/>
            <w:shd w:val="clear" w:color="auto" w:fill="E7E6E6"/>
            <w:tcMar>
              <w:top w:w="28" w:type="dxa"/>
              <w:bottom w:w="28" w:type="dxa"/>
              <w:right w:w="0" w:type="dxa"/>
            </w:tcMar>
          </w:tcPr>
          <w:p w14:paraId="3F21A15A" w14:textId="77777777" w:rsidR="00EE52C8" w:rsidRPr="00C8217B" w:rsidRDefault="00EE52C8" w:rsidP="00EE52C8">
            <w:pPr>
              <w:rPr>
                <w:rFonts w:ascii="Nokia Pure Text" w:hAnsi="Nokia Pure Text" w:cs="Nokia Pure Text"/>
                <w:sz w:val="22"/>
                <w:szCs w:val="22"/>
              </w:rPr>
            </w:pPr>
            <w:r w:rsidRPr="00C8217B">
              <w:rPr>
                <w:rFonts w:ascii="Nokia Pure Text" w:hAnsi="Nokia Pure Text" w:cs="Nokia Pure Text"/>
                <w:sz w:val="22"/>
                <w:szCs w:val="22"/>
              </w:rPr>
              <w:t>Образование</w:t>
            </w:r>
          </w:p>
        </w:tc>
        <w:tc>
          <w:tcPr>
            <w:tcW w:w="8041" w:type="dxa"/>
            <w:gridSpan w:val="3"/>
            <w:shd w:val="clear" w:color="auto" w:fill="auto"/>
            <w:tcMar>
              <w:top w:w="28" w:type="dxa"/>
              <w:bottom w:w="28" w:type="dxa"/>
              <w:right w:w="0" w:type="dxa"/>
            </w:tcMar>
          </w:tcPr>
          <w:p w14:paraId="0837D274" w14:textId="69465266" w:rsidR="00EE52C8" w:rsidRPr="00C8217B" w:rsidRDefault="0093500A" w:rsidP="00EE52C8">
            <w:pPr>
              <w:rPr>
                <w:rFonts w:ascii="Nokia Pure Text" w:hAnsi="Nokia Pure Text" w:cs="Nokia Pure Text"/>
                <w:sz w:val="22"/>
                <w:szCs w:val="22"/>
              </w:rPr>
            </w:pPr>
            <w:r w:rsidRPr="0093500A">
              <w:rPr>
                <w:rFonts w:ascii="Nokia Pure Text" w:hAnsi="Nokia Pure Text" w:cs="Nokia Pure Text"/>
                <w:sz w:val="28"/>
                <w:szCs w:val="32"/>
              </w:rPr>
              <w:sym w:font="Symbol" w:char="F095"/>
            </w:r>
            <w:r w:rsidRPr="0093500A">
              <w:rPr>
                <w:rFonts w:ascii="Nokia Pure Text" w:hAnsi="Nokia Pure Text" w:cs="Nokia Pure Text"/>
                <w:sz w:val="24"/>
                <w:szCs w:val="32"/>
              </w:rPr>
              <w:t xml:space="preserve"> </w:t>
            </w:r>
            <w:r w:rsidR="00EE52C8" w:rsidRPr="00C8217B">
              <w:rPr>
                <w:rFonts w:ascii="Nokia Pure Text" w:hAnsi="Nokia Pure Text" w:cs="Nokia Pure Text"/>
                <w:sz w:val="22"/>
                <w:szCs w:val="22"/>
              </w:rPr>
              <w:t>Студент</w:t>
            </w:r>
            <w:r w:rsidR="004118E1" w:rsidRPr="00C8217B">
              <w:rPr>
                <w:rFonts w:ascii="Nokia Pure Text" w:hAnsi="Nokia Pure Text" w:cs="Nokia Pure Text"/>
                <w:sz w:val="22"/>
                <w:szCs w:val="22"/>
              </w:rPr>
              <w:t xml:space="preserve">          </w:t>
            </w:r>
            <w:r w:rsidRPr="0093500A">
              <w:rPr>
                <w:rFonts w:ascii="Nokia Pure Text" w:hAnsi="Nokia Pure Text" w:cs="Nokia Pure Text"/>
                <w:sz w:val="28"/>
                <w:szCs w:val="32"/>
              </w:rPr>
              <w:sym w:font="Symbol" w:char="F095"/>
            </w:r>
            <w:r w:rsidRPr="0093500A">
              <w:rPr>
                <w:rFonts w:ascii="Nokia Pure Text" w:hAnsi="Nokia Pure Text" w:cs="Nokia Pure Text"/>
                <w:sz w:val="24"/>
                <w:szCs w:val="32"/>
              </w:rPr>
              <w:t xml:space="preserve"> </w:t>
            </w:r>
            <w:r w:rsidR="00EE52C8" w:rsidRPr="00C8217B">
              <w:rPr>
                <w:rFonts w:ascii="Nokia Pure Text" w:hAnsi="Nokia Pure Text" w:cs="Nokia Pure Text"/>
                <w:sz w:val="22"/>
                <w:szCs w:val="22"/>
              </w:rPr>
              <w:t>Высшее</w:t>
            </w:r>
            <w:r w:rsidR="004118E1" w:rsidRPr="00C8217B">
              <w:rPr>
                <w:rFonts w:ascii="Nokia Pure Text" w:hAnsi="Nokia Pure Text" w:cs="Nokia Pure Text"/>
                <w:sz w:val="22"/>
                <w:szCs w:val="22"/>
              </w:rPr>
              <w:t xml:space="preserve">          </w:t>
            </w:r>
            <w:r w:rsidRPr="0093500A">
              <w:rPr>
                <w:rFonts w:ascii="Nokia Pure Text" w:hAnsi="Nokia Pure Text" w:cs="Nokia Pure Text"/>
                <w:sz w:val="28"/>
                <w:szCs w:val="32"/>
              </w:rPr>
              <w:sym w:font="Symbol" w:char="F095"/>
            </w:r>
            <w:r w:rsidRPr="0093500A">
              <w:rPr>
                <w:rFonts w:ascii="Nokia Pure Text" w:hAnsi="Nokia Pure Text" w:cs="Nokia Pure Text"/>
                <w:sz w:val="24"/>
                <w:szCs w:val="32"/>
              </w:rPr>
              <w:t xml:space="preserve"> </w:t>
            </w:r>
            <w:r w:rsidR="00EE52C8" w:rsidRPr="00C8217B">
              <w:rPr>
                <w:rFonts w:ascii="Nokia Pure Text" w:hAnsi="Nokia Pure Text" w:cs="Nokia Pure Text"/>
                <w:sz w:val="22"/>
                <w:szCs w:val="22"/>
              </w:rPr>
              <w:t>Аспирант</w:t>
            </w:r>
            <w:r w:rsidR="004118E1" w:rsidRPr="00C8217B">
              <w:rPr>
                <w:rFonts w:ascii="Nokia Pure Text" w:hAnsi="Nokia Pure Text" w:cs="Nokia Pure Text"/>
                <w:sz w:val="22"/>
                <w:szCs w:val="22"/>
              </w:rPr>
              <w:t xml:space="preserve">          </w:t>
            </w:r>
            <w:r w:rsidR="00EE52C8" w:rsidRPr="00C8217B">
              <w:rPr>
                <w:rFonts w:ascii="Nokia Pure Text" w:hAnsi="Nokia Pure Text" w:cs="Nokia Pure Text"/>
                <w:sz w:val="22"/>
                <w:szCs w:val="22"/>
              </w:rPr>
              <w:t xml:space="preserve"> </w:t>
            </w:r>
            <w:r w:rsidRPr="0093500A">
              <w:rPr>
                <w:rFonts w:ascii="Nokia Pure Text" w:hAnsi="Nokia Pure Text" w:cs="Nokia Pure Text"/>
                <w:sz w:val="28"/>
                <w:szCs w:val="32"/>
              </w:rPr>
              <w:sym w:font="Symbol" w:char="F095"/>
            </w:r>
            <w:r w:rsidRPr="0093500A">
              <w:rPr>
                <w:rFonts w:ascii="Nokia Pure Text" w:hAnsi="Nokia Pure Text" w:cs="Nokia Pure Text"/>
                <w:sz w:val="24"/>
                <w:szCs w:val="32"/>
              </w:rPr>
              <w:t xml:space="preserve"> </w:t>
            </w:r>
            <w:r w:rsidR="001019A5" w:rsidRPr="00C8217B">
              <w:rPr>
                <w:rFonts w:ascii="Nokia Pure Text" w:hAnsi="Nokia Pure Text" w:cs="Nokia Pure Text"/>
                <w:sz w:val="22"/>
                <w:szCs w:val="22"/>
              </w:rPr>
              <w:t xml:space="preserve">Учёная </w:t>
            </w:r>
            <w:r w:rsidR="00EE52C8" w:rsidRPr="00C8217B">
              <w:rPr>
                <w:rFonts w:ascii="Nokia Pure Text" w:hAnsi="Nokia Pure Text" w:cs="Nokia Pure Text"/>
                <w:sz w:val="22"/>
                <w:szCs w:val="22"/>
              </w:rPr>
              <w:t>степень</w:t>
            </w:r>
          </w:p>
        </w:tc>
      </w:tr>
      <w:tr w:rsidR="00EE52C8" w:rsidRPr="00C8217B" w14:paraId="12D93FD7" w14:textId="77777777" w:rsidTr="000E051E">
        <w:trPr>
          <w:trHeight w:val="20"/>
        </w:trPr>
        <w:tc>
          <w:tcPr>
            <w:tcW w:w="2788" w:type="dxa"/>
            <w:gridSpan w:val="2"/>
            <w:shd w:val="clear" w:color="auto" w:fill="E7E6E6"/>
            <w:tcMar>
              <w:top w:w="28" w:type="dxa"/>
              <w:bottom w:w="28" w:type="dxa"/>
              <w:right w:w="0" w:type="dxa"/>
            </w:tcMar>
          </w:tcPr>
          <w:p w14:paraId="421138F6" w14:textId="6D276FB1" w:rsidR="00EE52C8" w:rsidRPr="00C8217B" w:rsidRDefault="00EE52C8" w:rsidP="00EE52C8">
            <w:pPr>
              <w:rPr>
                <w:rFonts w:ascii="Nokia Pure Text" w:hAnsi="Nokia Pure Text" w:cs="Nokia Pure Text"/>
                <w:sz w:val="22"/>
                <w:szCs w:val="22"/>
              </w:rPr>
            </w:pPr>
            <w:r w:rsidRPr="00C8217B">
              <w:rPr>
                <w:rFonts w:ascii="Nokia Pure Text" w:hAnsi="Nokia Pure Text" w:cs="Nokia Pure Text"/>
                <w:sz w:val="22"/>
                <w:szCs w:val="22"/>
              </w:rPr>
              <w:t>Университет</w:t>
            </w:r>
          </w:p>
        </w:tc>
        <w:tc>
          <w:tcPr>
            <w:tcW w:w="2457" w:type="dxa"/>
            <w:shd w:val="clear" w:color="auto" w:fill="auto"/>
            <w:tcMar>
              <w:top w:w="28" w:type="dxa"/>
              <w:bottom w:w="28" w:type="dxa"/>
              <w:right w:w="0" w:type="dxa"/>
            </w:tcMar>
          </w:tcPr>
          <w:p w14:paraId="29C30F48" w14:textId="77777777" w:rsidR="00EE52C8" w:rsidRPr="00C8217B" w:rsidRDefault="00EE52C8" w:rsidP="00EE52C8">
            <w:pPr>
              <w:rPr>
                <w:rFonts w:ascii="Nokia Pure Text" w:hAnsi="Nokia Pure Text" w:cs="Nokia Pure Text"/>
                <w:sz w:val="22"/>
                <w:szCs w:val="22"/>
              </w:rPr>
            </w:pPr>
          </w:p>
        </w:tc>
        <w:tc>
          <w:tcPr>
            <w:tcW w:w="2963" w:type="dxa"/>
            <w:shd w:val="clear" w:color="auto" w:fill="auto"/>
            <w:tcMar>
              <w:top w:w="28" w:type="dxa"/>
              <w:bottom w:w="28" w:type="dxa"/>
              <w:right w:w="0" w:type="dxa"/>
            </w:tcMar>
          </w:tcPr>
          <w:p w14:paraId="3B2E15CC" w14:textId="77777777" w:rsidR="00EC2D0F" w:rsidRPr="00C8217B" w:rsidRDefault="00332527" w:rsidP="00EE52C8">
            <w:pPr>
              <w:rPr>
                <w:rFonts w:ascii="Nokia Pure Text" w:hAnsi="Nokia Pure Text" w:cs="Nokia Pure Text"/>
                <w:color w:val="AEAAAA"/>
                <w:sz w:val="22"/>
                <w:szCs w:val="22"/>
              </w:rPr>
            </w:pPr>
            <w:r w:rsidRPr="00C8217B">
              <w:rPr>
                <w:rFonts w:ascii="Nokia Pure Text" w:hAnsi="Nokia Pure Text" w:cs="Nokia Pure Text"/>
                <w:color w:val="AEAAAA"/>
                <w:sz w:val="22"/>
                <w:szCs w:val="22"/>
              </w:rPr>
              <w:t xml:space="preserve">Месяц и год </w:t>
            </w:r>
            <w:r w:rsidR="00EE52C8" w:rsidRPr="00C8217B">
              <w:rPr>
                <w:rFonts w:ascii="Nokia Pure Text" w:hAnsi="Nokia Pure Text" w:cs="Nokia Pure Text"/>
                <w:color w:val="AEAAAA"/>
                <w:sz w:val="22"/>
                <w:szCs w:val="22"/>
              </w:rPr>
              <w:t xml:space="preserve">поступления </w:t>
            </w:r>
          </w:p>
        </w:tc>
        <w:tc>
          <w:tcPr>
            <w:tcW w:w="2618" w:type="dxa"/>
            <w:shd w:val="clear" w:color="auto" w:fill="auto"/>
            <w:tcMar>
              <w:top w:w="28" w:type="dxa"/>
              <w:bottom w:w="28" w:type="dxa"/>
              <w:right w:w="0" w:type="dxa"/>
            </w:tcMar>
          </w:tcPr>
          <w:p w14:paraId="72070860" w14:textId="2ED2C1BE" w:rsidR="00EC2D0F" w:rsidRPr="00C8217B" w:rsidRDefault="001351BB" w:rsidP="00EE52C8">
            <w:pPr>
              <w:rPr>
                <w:rFonts w:ascii="Nokia Pure Text" w:hAnsi="Nokia Pure Text" w:cs="Nokia Pure Text"/>
                <w:color w:val="AEAAAA"/>
                <w:sz w:val="22"/>
                <w:szCs w:val="22"/>
              </w:rPr>
            </w:pPr>
            <w:r w:rsidRPr="00C8217B">
              <w:rPr>
                <w:rFonts w:ascii="Nokia Pure Text" w:hAnsi="Nokia Pure Text" w:cs="Nokia Pure Text"/>
                <w:color w:val="AEAAAA"/>
                <w:sz w:val="22"/>
                <w:szCs w:val="22"/>
              </w:rPr>
              <w:t>Месяц и год</w:t>
            </w:r>
            <w:r w:rsidRPr="00C8217B">
              <w:rPr>
                <w:rFonts w:ascii="Nokia Pure Text" w:hAnsi="Nokia Pure Text" w:cs="Nokia Pure Text"/>
                <w:color w:val="AEAAAA"/>
                <w:sz w:val="22"/>
                <w:szCs w:val="22"/>
              </w:rPr>
              <w:br/>
            </w:r>
            <w:r w:rsidR="00EE52C8" w:rsidRPr="00C8217B">
              <w:rPr>
                <w:rFonts w:ascii="Nokia Pure Text" w:hAnsi="Nokia Pure Text" w:cs="Nokia Pure Text"/>
                <w:color w:val="AEAAAA"/>
                <w:sz w:val="22"/>
                <w:szCs w:val="22"/>
              </w:rPr>
              <w:t>окон</w:t>
            </w:r>
            <w:r w:rsidR="00EC2D0F" w:rsidRPr="00C8217B">
              <w:rPr>
                <w:rFonts w:ascii="Nokia Pure Text" w:hAnsi="Nokia Pure Text" w:cs="Nokia Pure Text"/>
                <w:color w:val="AEAAAA"/>
                <w:sz w:val="22"/>
                <w:szCs w:val="22"/>
              </w:rPr>
              <w:t>чания</w:t>
            </w:r>
          </w:p>
        </w:tc>
      </w:tr>
      <w:tr w:rsidR="008B6E4E" w:rsidRPr="00C8217B" w14:paraId="481EBE77" w14:textId="77777777" w:rsidTr="000E051E">
        <w:trPr>
          <w:trHeight w:val="20"/>
        </w:trPr>
        <w:tc>
          <w:tcPr>
            <w:tcW w:w="2788" w:type="dxa"/>
            <w:gridSpan w:val="2"/>
            <w:shd w:val="clear" w:color="auto" w:fill="E7E6E6"/>
            <w:tcMar>
              <w:top w:w="28" w:type="dxa"/>
              <w:bottom w:w="28" w:type="dxa"/>
              <w:right w:w="0" w:type="dxa"/>
            </w:tcMar>
          </w:tcPr>
          <w:p w14:paraId="3372E36A" w14:textId="77777777" w:rsidR="008B6E4E" w:rsidRPr="00C8217B" w:rsidRDefault="008B6E4E" w:rsidP="00EE52C8">
            <w:pPr>
              <w:rPr>
                <w:rFonts w:ascii="Nokia Pure Text" w:hAnsi="Nokia Pure Text" w:cs="Nokia Pure Text"/>
                <w:sz w:val="22"/>
                <w:szCs w:val="22"/>
              </w:rPr>
            </w:pPr>
            <w:r w:rsidRPr="00C8217B">
              <w:rPr>
                <w:rFonts w:ascii="Nokia Pure Text" w:hAnsi="Nokia Pure Text" w:cs="Nokia Pure Text"/>
                <w:sz w:val="22"/>
                <w:szCs w:val="22"/>
              </w:rPr>
              <w:t>Факультет</w:t>
            </w:r>
            <w:r>
              <w:rPr>
                <w:rFonts w:ascii="Nokia Pure Text" w:hAnsi="Nokia Pure Text" w:cs="Nokia Pure Text"/>
                <w:sz w:val="22"/>
                <w:szCs w:val="22"/>
              </w:rPr>
              <w:t>/специальность</w:t>
            </w:r>
          </w:p>
        </w:tc>
        <w:tc>
          <w:tcPr>
            <w:tcW w:w="8041" w:type="dxa"/>
            <w:gridSpan w:val="3"/>
            <w:shd w:val="clear" w:color="auto" w:fill="auto"/>
            <w:tcMar>
              <w:top w:w="28" w:type="dxa"/>
              <w:bottom w:w="28" w:type="dxa"/>
              <w:right w:w="0" w:type="dxa"/>
            </w:tcMar>
          </w:tcPr>
          <w:p w14:paraId="598B17D9" w14:textId="77777777" w:rsidR="008B6E4E" w:rsidRPr="00C8217B" w:rsidRDefault="008B6E4E" w:rsidP="00EE52C8">
            <w:pPr>
              <w:rPr>
                <w:rFonts w:ascii="Nokia Pure Text" w:hAnsi="Nokia Pure Text" w:cs="Nokia Pure Text"/>
                <w:sz w:val="22"/>
                <w:szCs w:val="22"/>
              </w:rPr>
            </w:pPr>
          </w:p>
        </w:tc>
      </w:tr>
      <w:tr w:rsidR="00332527" w:rsidRPr="00C8217B" w14:paraId="2BAD48F0" w14:textId="77777777" w:rsidTr="000E051E">
        <w:trPr>
          <w:trHeight w:val="20"/>
        </w:trPr>
        <w:tc>
          <w:tcPr>
            <w:tcW w:w="2788" w:type="dxa"/>
            <w:gridSpan w:val="2"/>
            <w:shd w:val="clear" w:color="auto" w:fill="E7E6E6"/>
            <w:tcMar>
              <w:top w:w="28" w:type="dxa"/>
              <w:bottom w:w="28" w:type="dxa"/>
              <w:right w:w="0" w:type="dxa"/>
            </w:tcMar>
          </w:tcPr>
          <w:p w14:paraId="5E7DC4E1" w14:textId="77777777" w:rsidR="00332527" w:rsidRPr="00C8217B" w:rsidRDefault="00332527" w:rsidP="00FB4360">
            <w:pPr>
              <w:rPr>
                <w:rFonts w:ascii="Nokia Pure Text" w:hAnsi="Nokia Pure Text" w:cs="Nokia Pure Text"/>
                <w:sz w:val="22"/>
                <w:szCs w:val="22"/>
              </w:rPr>
            </w:pPr>
            <w:r w:rsidRPr="00C8217B">
              <w:rPr>
                <w:rFonts w:ascii="Nokia Pure Text" w:hAnsi="Nokia Pure Text" w:cs="Nokia Pure Text"/>
                <w:sz w:val="22"/>
                <w:szCs w:val="22"/>
              </w:rPr>
              <w:t>Технические навыки</w:t>
            </w:r>
          </w:p>
        </w:tc>
        <w:tc>
          <w:tcPr>
            <w:tcW w:w="8041" w:type="dxa"/>
            <w:gridSpan w:val="3"/>
            <w:shd w:val="clear" w:color="auto" w:fill="E7E6E6"/>
            <w:tcMar>
              <w:top w:w="28" w:type="dxa"/>
              <w:bottom w:w="28" w:type="dxa"/>
              <w:right w:w="0" w:type="dxa"/>
            </w:tcMar>
            <w:vAlign w:val="center"/>
          </w:tcPr>
          <w:p w14:paraId="19F6C9ED" w14:textId="14FAD72D" w:rsidR="00332527" w:rsidRPr="005575AD" w:rsidRDefault="00332527" w:rsidP="00332527">
            <w:pPr>
              <w:rPr>
                <w:rFonts w:ascii="Nokia Pure Text" w:hAnsi="Nokia Pure Text" w:cs="Nokia Pure Text"/>
                <w:szCs w:val="22"/>
              </w:rPr>
            </w:pPr>
            <w:r w:rsidRPr="005575AD">
              <w:rPr>
                <w:rFonts w:ascii="Nokia Pure Text" w:hAnsi="Nokia Pure Text" w:cs="Nokia Pure Text"/>
                <w:b/>
                <w:szCs w:val="22"/>
                <w:lang w:val="en-US"/>
              </w:rPr>
              <w:t>A</w:t>
            </w:r>
            <w:r w:rsidRPr="005575AD">
              <w:rPr>
                <w:rFonts w:ascii="Nokia Pure Text" w:hAnsi="Nokia Pure Text" w:cs="Nokia Pure Text"/>
                <w:szCs w:val="22"/>
              </w:rPr>
              <w:t xml:space="preserve"> </w:t>
            </w:r>
            <w:r w:rsidR="005575AD" w:rsidRPr="005575AD">
              <w:rPr>
                <w:rFonts w:ascii="Nokia Pure Text" w:hAnsi="Nokia Pure Text" w:cs="Nokia Pure Text"/>
                <w:szCs w:val="22"/>
              </w:rPr>
              <w:t>= и</w:t>
            </w:r>
            <w:r w:rsidRPr="005575AD">
              <w:rPr>
                <w:rFonts w:ascii="Nokia Pure Text" w:hAnsi="Nokia Pure Text" w:cs="Nokia Pure Text"/>
                <w:szCs w:val="22"/>
              </w:rPr>
              <w:t>зучал в ВУЗе</w:t>
            </w:r>
            <w:r w:rsidR="005575AD" w:rsidRPr="005575AD">
              <w:rPr>
                <w:rFonts w:ascii="Nokia Pure Text" w:hAnsi="Nokia Pure Text" w:cs="Nokia Pure Text"/>
                <w:szCs w:val="22"/>
              </w:rPr>
              <w:t>,</w:t>
            </w:r>
            <w:r w:rsidRPr="005575AD">
              <w:rPr>
                <w:rFonts w:ascii="Nokia Pure Text" w:hAnsi="Nokia Pure Text" w:cs="Nokia Pure Text"/>
                <w:szCs w:val="22"/>
              </w:rPr>
              <w:t xml:space="preserve"> </w:t>
            </w:r>
            <w:r w:rsidRPr="005575AD">
              <w:rPr>
                <w:rFonts w:ascii="Nokia Pure Text" w:hAnsi="Nokia Pure Text" w:cs="Nokia Pure Text"/>
                <w:b/>
                <w:szCs w:val="22"/>
                <w:lang w:val="en-US"/>
              </w:rPr>
              <w:t>B</w:t>
            </w:r>
            <w:r w:rsidRPr="005575AD">
              <w:rPr>
                <w:rFonts w:ascii="Nokia Pure Text" w:hAnsi="Nokia Pure Text" w:cs="Nokia Pure Text"/>
                <w:szCs w:val="22"/>
              </w:rPr>
              <w:t xml:space="preserve"> </w:t>
            </w:r>
            <w:r w:rsidR="005575AD" w:rsidRPr="005575AD">
              <w:rPr>
                <w:rFonts w:ascii="Nokia Pure Text" w:hAnsi="Nokia Pure Text" w:cs="Nokia Pure Text"/>
                <w:szCs w:val="22"/>
              </w:rPr>
              <w:t>= и</w:t>
            </w:r>
            <w:r w:rsidRPr="005575AD">
              <w:rPr>
                <w:rFonts w:ascii="Nokia Pure Text" w:hAnsi="Nokia Pure Text" w:cs="Nokia Pure Text"/>
                <w:szCs w:val="22"/>
              </w:rPr>
              <w:t>мею некоторую практику</w:t>
            </w:r>
            <w:r w:rsidR="005575AD" w:rsidRPr="005575AD">
              <w:rPr>
                <w:rFonts w:ascii="Nokia Pure Text" w:hAnsi="Nokia Pure Text" w:cs="Nokia Pure Text"/>
                <w:szCs w:val="22"/>
              </w:rPr>
              <w:t>,</w:t>
            </w:r>
            <w:r w:rsidRPr="005575AD">
              <w:rPr>
                <w:rFonts w:ascii="Nokia Pure Text" w:hAnsi="Nokia Pure Text" w:cs="Nokia Pure Text"/>
                <w:szCs w:val="22"/>
              </w:rPr>
              <w:t xml:space="preserve"> </w:t>
            </w:r>
            <w:r w:rsidRPr="005575AD">
              <w:rPr>
                <w:rFonts w:ascii="Nokia Pure Text" w:hAnsi="Nokia Pure Text" w:cs="Nokia Pure Text"/>
                <w:b/>
                <w:szCs w:val="22"/>
                <w:lang w:val="en-US"/>
              </w:rPr>
              <w:t>C</w:t>
            </w:r>
            <w:r w:rsidRPr="005575AD">
              <w:rPr>
                <w:rFonts w:ascii="Nokia Pure Text" w:hAnsi="Nokia Pure Text" w:cs="Nokia Pure Text"/>
                <w:szCs w:val="22"/>
              </w:rPr>
              <w:t xml:space="preserve"> </w:t>
            </w:r>
            <w:r w:rsidR="005575AD" w:rsidRPr="005575AD">
              <w:rPr>
                <w:rFonts w:ascii="Nokia Pure Text" w:hAnsi="Nokia Pure Text" w:cs="Nokia Pure Text"/>
                <w:szCs w:val="22"/>
              </w:rPr>
              <w:t>= и</w:t>
            </w:r>
            <w:r w:rsidRPr="005575AD">
              <w:rPr>
                <w:rFonts w:ascii="Nokia Pure Text" w:hAnsi="Nokia Pure Text" w:cs="Nokia Pure Text"/>
                <w:szCs w:val="22"/>
              </w:rPr>
              <w:t>мею значительный опыт</w:t>
            </w:r>
          </w:p>
        </w:tc>
      </w:tr>
      <w:tr w:rsidR="008B6E4E" w:rsidRPr="00C8217B" w14:paraId="2E0C1CA9" w14:textId="77777777" w:rsidTr="000E051E">
        <w:trPr>
          <w:trHeight w:val="20"/>
        </w:trPr>
        <w:tc>
          <w:tcPr>
            <w:tcW w:w="2788" w:type="dxa"/>
            <w:gridSpan w:val="2"/>
            <w:shd w:val="clear" w:color="auto" w:fill="auto"/>
            <w:tcMar>
              <w:top w:w="28" w:type="dxa"/>
              <w:bottom w:w="28" w:type="dxa"/>
              <w:right w:w="0" w:type="dxa"/>
            </w:tcMar>
          </w:tcPr>
          <w:p w14:paraId="31D3EFBD" w14:textId="77777777" w:rsidR="008B6E4E" w:rsidRPr="00C8217B" w:rsidRDefault="008B6E4E" w:rsidP="008B6E4E">
            <w:pPr>
              <w:rPr>
                <w:rFonts w:ascii="Nokia Pure Text" w:hAnsi="Nokia Pure Text" w:cs="Nokia Pure Text"/>
                <w:sz w:val="22"/>
                <w:szCs w:val="22"/>
              </w:rPr>
            </w:pPr>
            <w:r w:rsidRPr="00C8217B">
              <w:rPr>
                <w:rFonts w:ascii="Nokia Pure Text" w:hAnsi="Nokia Pure Text" w:cs="Nokia Pure Text"/>
                <w:sz w:val="22"/>
                <w:szCs w:val="22"/>
              </w:rPr>
              <w:t>С</w:t>
            </w:r>
          </w:p>
        </w:tc>
        <w:tc>
          <w:tcPr>
            <w:tcW w:w="2457" w:type="dxa"/>
            <w:shd w:val="clear" w:color="auto" w:fill="auto"/>
            <w:tcMar>
              <w:top w:w="28" w:type="dxa"/>
              <w:bottom w:w="28" w:type="dxa"/>
              <w:right w:w="0" w:type="dxa"/>
            </w:tcMar>
          </w:tcPr>
          <w:p w14:paraId="2AA0E341" w14:textId="77777777" w:rsidR="008B6E4E" w:rsidRPr="00C8217B" w:rsidRDefault="008B6E4E" w:rsidP="008B6E4E">
            <w:pPr>
              <w:rPr>
                <w:rFonts w:ascii="Nokia Pure Text" w:hAnsi="Nokia Pure Text" w:cs="Nokia Pure Text"/>
                <w:sz w:val="22"/>
                <w:szCs w:val="22"/>
              </w:rPr>
            </w:pPr>
          </w:p>
        </w:tc>
        <w:tc>
          <w:tcPr>
            <w:tcW w:w="2963" w:type="dxa"/>
            <w:shd w:val="clear" w:color="auto" w:fill="auto"/>
            <w:tcMar>
              <w:top w:w="28" w:type="dxa"/>
              <w:bottom w:w="28" w:type="dxa"/>
              <w:right w:w="0" w:type="dxa"/>
            </w:tcMar>
          </w:tcPr>
          <w:p w14:paraId="793AF3ED" w14:textId="77777777" w:rsidR="008B6E4E" w:rsidRPr="00C8217B" w:rsidRDefault="008B6E4E" w:rsidP="008B6E4E">
            <w:pPr>
              <w:rPr>
                <w:rFonts w:ascii="Nokia Pure Text" w:hAnsi="Nokia Pure Text" w:cs="Nokia Pure Text"/>
                <w:sz w:val="22"/>
                <w:szCs w:val="22"/>
              </w:rPr>
            </w:pPr>
            <w:proofErr w:type="spellStart"/>
            <w:r w:rsidRPr="00C8217B">
              <w:rPr>
                <w:rFonts w:ascii="Nokia Pure Text" w:hAnsi="Nokia Pure Text" w:cs="Nokia Pure Text"/>
                <w:sz w:val="22"/>
                <w:szCs w:val="22"/>
              </w:rPr>
              <w:t>Shell</w:t>
            </w:r>
            <w:proofErr w:type="spellEnd"/>
            <w:r w:rsidRPr="00C8217B">
              <w:rPr>
                <w:rFonts w:ascii="Nokia Pure Text" w:hAnsi="Nokia Pure Text" w:cs="Nokia Pure Text"/>
                <w:sz w:val="22"/>
                <w:szCs w:val="22"/>
              </w:rPr>
              <w:t>/C-</w:t>
            </w:r>
            <w:proofErr w:type="spellStart"/>
            <w:r w:rsidRPr="00C8217B">
              <w:rPr>
                <w:rFonts w:ascii="Nokia Pure Text" w:hAnsi="Nokia Pure Text" w:cs="Nokia Pure Text"/>
                <w:sz w:val="22"/>
                <w:szCs w:val="22"/>
              </w:rPr>
              <w:t>Shell</w:t>
            </w:r>
            <w:proofErr w:type="spellEnd"/>
          </w:p>
        </w:tc>
        <w:tc>
          <w:tcPr>
            <w:tcW w:w="2618" w:type="dxa"/>
            <w:shd w:val="clear" w:color="auto" w:fill="auto"/>
            <w:tcMar>
              <w:top w:w="28" w:type="dxa"/>
              <w:bottom w:w="28" w:type="dxa"/>
              <w:right w:w="0" w:type="dxa"/>
            </w:tcMar>
          </w:tcPr>
          <w:p w14:paraId="65ACB798" w14:textId="77777777" w:rsidR="008B6E4E" w:rsidRPr="00C8217B" w:rsidRDefault="008B6E4E" w:rsidP="008B6E4E">
            <w:pPr>
              <w:rPr>
                <w:rFonts w:ascii="Nokia Pure Text" w:hAnsi="Nokia Pure Text" w:cs="Nokia Pure Text"/>
                <w:sz w:val="22"/>
                <w:szCs w:val="22"/>
              </w:rPr>
            </w:pPr>
          </w:p>
        </w:tc>
      </w:tr>
      <w:tr w:rsidR="008B6E4E" w:rsidRPr="00C8217B" w14:paraId="07910A26" w14:textId="77777777" w:rsidTr="000E051E">
        <w:trPr>
          <w:trHeight w:val="20"/>
        </w:trPr>
        <w:tc>
          <w:tcPr>
            <w:tcW w:w="2788" w:type="dxa"/>
            <w:gridSpan w:val="2"/>
            <w:shd w:val="clear" w:color="auto" w:fill="auto"/>
            <w:tcMar>
              <w:top w:w="28" w:type="dxa"/>
              <w:bottom w:w="28" w:type="dxa"/>
              <w:right w:w="0" w:type="dxa"/>
            </w:tcMar>
          </w:tcPr>
          <w:p w14:paraId="21B43C17" w14:textId="77777777" w:rsidR="008B6E4E" w:rsidRPr="00C8217B" w:rsidRDefault="008B6E4E" w:rsidP="008B6E4E">
            <w:pPr>
              <w:rPr>
                <w:rFonts w:ascii="Nokia Pure Text" w:hAnsi="Nokia Pure Text" w:cs="Nokia Pure Text"/>
                <w:sz w:val="22"/>
                <w:szCs w:val="22"/>
              </w:rPr>
            </w:pPr>
            <w:r w:rsidRPr="00C8217B">
              <w:rPr>
                <w:rFonts w:ascii="Nokia Pure Text" w:hAnsi="Nokia Pure Text" w:cs="Nokia Pure Text"/>
                <w:sz w:val="22"/>
                <w:szCs w:val="22"/>
              </w:rPr>
              <w:t>С++</w:t>
            </w:r>
          </w:p>
        </w:tc>
        <w:tc>
          <w:tcPr>
            <w:tcW w:w="2457" w:type="dxa"/>
            <w:shd w:val="clear" w:color="auto" w:fill="auto"/>
            <w:tcMar>
              <w:top w:w="28" w:type="dxa"/>
              <w:bottom w:w="28" w:type="dxa"/>
              <w:right w:w="0" w:type="dxa"/>
            </w:tcMar>
          </w:tcPr>
          <w:p w14:paraId="1A71F6C7" w14:textId="77777777" w:rsidR="008B6E4E" w:rsidRPr="00C8217B" w:rsidRDefault="008B6E4E" w:rsidP="008B6E4E">
            <w:pPr>
              <w:rPr>
                <w:rFonts w:ascii="Nokia Pure Text" w:hAnsi="Nokia Pure Text" w:cs="Nokia Pure Text"/>
                <w:sz w:val="22"/>
                <w:szCs w:val="22"/>
              </w:rPr>
            </w:pPr>
          </w:p>
        </w:tc>
        <w:tc>
          <w:tcPr>
            <w:tcW w:w="2963" w:type="dxa"/>
            <w:shd w:val="clear" w:color="auto" w:fill="auto"/>
            <w:tcMar>
              <w:top w:w="28" w:type="dxa"/>
              <w:bottom w:w="28" w:type="dxa"/>
              <w:right w:w="0" w:type="dxa"/>
            </w:tcMar>
          </w:tcPr>
          <w:p w14:paraId="21150184" w14:textId="77777777" w:rsidR="008B6E4E" w:rsidRPr="00C8217B" w:rsidRDefault="008B6E4E" w:rsidP="008B6E4E">
            <w:pPr>
              <w:rPr>
                <w:rFonts w:ascii="Nokia Pure Text" w:hAnsi="Nokia Pure Text" w:cs="Nokia Pure Text"/>
                <w:sz w:val="22"/>
                <w:szCs w:val="22"/>
              </w:rPr>
            </w:pPr>
            <w:proofErr w:type="spellStart"/>
            <w:r w:rsidRPr="00C8217B">
              <w:rPr>
                <w:rFonts w:ascii="Nokia Pure Text" w:hAnsi="Nokia Pure Text" w:cs="Nokia Pure Text"/>
                <w:sz w:val="22"/>
                <w:szCs w:val="22"/>
              </w:rPr>
              <w:t>Perl</w:t>
            </w:r>
            <w:proofErr w:type="spellEnd"/>
          </w:p>
        </w:tc>
        <w:tc>
          <w:tcPr>
            <w:tcW w:w="2618" w:type="dxa"/>
            <w:shd w:val="clear" w:color="auto" w:fill="auto"/>
            <w:tcMar>
              <w:top w:w="28" w:type="dxa"/>
              <w:bottom w:w="28" w:type="dxa"/>
              <w:right w:w="0" w:type="dxa"/>
            </w:tcMar>
          </w:tcPr>
          <w:p w14:paraId="3DE7FAE5" w14:textId="77777777" w:rsidR="008B6E4E" w:rsidRPr="00C8217B" w:rsidRDefault="008B6E4E" w:rsidP="008B6E4E">
            <w:pPr>
              <w:rPr>
                <w:rFonts w:ascii="Nokia Pure Text" w:hAnsi="Nokia Pure Text" w:cs="Nokia Pure Text"/>
                <w:sz w:val="22"/>
                <w:szCs w:val="22"/>
              </w:rPr>
            </w:pPr>
          </w:p>
        </w:tc>
      </w:tr>
      <w:tr w:rsidR="008B6E4E" w:rsidRPr="00C8217B" w14:paraId="59BFD230" w14:textId="77777777" w:rsidTr="000E051E">
        <w:trPr>
          <w:trHeight w:val="20"/>
        </w:trPr>
        <w:tc>
          <w:tcPr>
            <w:tcW w:w="2788" w:type="dxa"/>
            <w:gridSpan w:val="2"/>
            <w:shd w:val="clear" w:color="auto" w:fill="auto"/>
            <w:tcMar>
              <w:top w:w="28" w:type="dxa"/>
              <w:bottom w:w="28" w:type="dxa"/>
              <w:right w:w="0" w:type="dxa"/>
            </w:tcMar>
          </w:tcPr>
          <w:p w14:paraId="623EF6F2" w14:textId="77777777" w:rsidR="008B6E4E" w:rsidRPr="00C8217B" w:rsidRDefault="008B6E4E" w:rsidP="008B6E4E">
            <w:pPr>
              <w:rPr>
                <w:rFonts w:ascii="Nokia Pure Text" w:hAnsi="Nokia Pure Text" w:cs="Nokia Pure Text"/>
                <w:sz w:val="22"/>
                <w:szCs w:val="22"/>
              </w:rPr>
            </w:pPr>
            <w:r w:rsidRPr="00C8217B">
              <w:rPr>
                <w:rFonts w:ascii="Nokia Pure Text" w:hAnsi="Nokia Pure Text" w:cs="Nokia Pure Text"/>
                <w:sz w:val="22"/>
                <w:szCs w:val="22"/>
              </w:rPr>
              <w:t>С#</w:t>
            </w:r>
          </w:p>
        </w:tc>
        <w:tc>
          <w:tcPr>
            <w:tcW w:w="2457" w:type="dxa"/>
            <w:shd w:val="clear" w:color="auto" w:fill="auto"/>
            <w:tcMar>
              <w:top w:w="28" w:type="dxa"/>
              <w:bottom w:w="28" w:type="dxa"/>
              <w:right w:w="0" w:type="dxa"/>
            </w:tcMar>
          </w:tcPr>
          <w:p w14:paraId="24948306" w14:textId="77777777" w:rsidR="008B6E4E" w:rsidRPr="00C8217B" w:rsidRDefault="008B6E4E" w:rsidP="008B6E4E">
            <w:pPr>
              <w:rPr>
                <w:rFonts w:ascii="Nokia Pure Text" w:hAnsi="Nokia Pure Text" w:cs="Nokia Pure Text"/>
                <w:sz w:val="22"/>
                <w:szCs w:val="22"/>
              </w:rPr>
            </w:pPr>
          </w:p>
        </w:tc>
        <w:tc>
          <w:tcPr>
            <w:tcW w:w="2963" w:type="dxa"/>
            <w:shd w:val="clear" w:color="auto" w:fill="auto"/>
            <w:tcMar>
              <w:top w:w="28" w:type="dxa"/>
              <w:bottom w:w="28" w:type="dxa"/>
              <w:right w:w="0" w:type="dxa"/>
            </w:tcMar>
          </w:tcPr>
          <w:p w14:paraId="7073403D" w14:textId="77777777" w:rsidR="008B6E4E" w:rsidRPr="00C8217B" w:rsidRDefault="008B6E4E" w:rsidP="008B6E4E">
            <w:pPr>
              <w:rPr>
                <w:rFonts w:ascii="Nokia Pure Text" w:hAnsi="Nokia Pure Text" w:cs="Nokia Pure Text"/>
                <w:sz w:val="22"/>
                <w:szCs w:val="22"/>
              </w:rPr>
            </w:pPr>
            <w:proofErr w:type="spellStart"/>
            <w:r w:rsidRPr="00C8217B">
              <w:rPr>
                <w:rFonts w:ascii="Nokia Pure Text" w:hAnsi="Nokia Pure Text" w:cs="Nokia Pure Text"/>
                <w:sz w:val="22"/>
                <w:szCs w:val="22"/>
              </w:rPr>
              <w:t>Assembler</w:t>
            </w:r>
            <w:proofErr w:type="spellEnd"/>
          </w:p>
        </w:tc>
        <w:tc>
          <w:tcPr>
            <w:tcW w:w="2618" w:type="dxa"/>
            <w:shd w:val="clear" w:color="auto" w:fill="auto"/>
            <w:tcMar>
              <w:top w:w="28" w:type="dxa"/>
              <w:bottom w:w="28" w:type="dxa"/>
              <w:right w:w="0" w:type="dxa"/>
            </w:tcMar>
          </w:tcPr>
          <w:p w14:paraId="107453CE" w14:textId="77777777" w:rsidR="008B6E4E" w:rsidRPr="00C8217B" w:rsidRDefault="008B6E4E" w:rsidP="008B6E4E">
            <w:pPr>
              <w:rPr>
                <w:rFonts w:ascii="Nokia Pure Text" w:hAnsi="Nokia Pure Text" w:cs="Nokia Pure Text"/>
                <w:sz w:val="22"/>
                <w:szCs w:val="22"/>
              </w:rPr>
            </w:pPr>
          </w:p>
        </w:tc>
      </w:tr>
      <w:tr w:rsidR="008B6E4E" w:rsidRPr="00C8217B" w14:paraId="68F00901" w14:textId="77777777" w:rsidTr="000E051E">
        <w:trPr>
          <w:trHeight w:val="20"/>
        </w:trPr>
        <w:tc>
          <w:tcPr>
            <w:tcW w:w="2788" w:type="dxa"/>
            <w:gridSpan w:val="2"/>
            <w:shd w:val="clear" w:color="auto" w:fill="auto"/>
            <w:tcMar>
              <w:top w:w="28" w:type="dxa"/>
              <w:bottom w:w="28" w:type="dxa"/>
              <w:right w:w="0" w:type="dxa"/>
            </w:tcMar>
          </w:tcPr>
          <w:p w14:paraId="2EEF58CD" w14:textId="77777777" w:rsidR="008B6E4E" w:rsidRPr="00C8217B" w:rsidRDefault="008B6E4E" w:rsidP="008B6E4E">
            <w:pPr>
              <w:rPr>
                <w:rFonts w:ascii="Nokia Pure Text" w:hAnsi="Nokia Pure Text" w:cs="Nokia Pure Text"/>
                <w:sz w:val="22"/>
                <w:szCs w:val="22"/>
              </w:rPr>
            </w:pPr>
            <w:proofErr w:type="spellStart"/>
            <w:r w:rsidRPr="00C8217B">
              <w:rPr>
                <w:rFonts w:ascii="Nokia Pure Text" w:hAnsi="Nokia Pure Text" w:cs="Nokia Pure Text"/>
                <w:sz w:val="22"/>
                <w:szCs w:val="22"/>
              </w:rPr>
              <w:t>Java</w:t>
            </w:r>
            <w:proofErr w:type="spellEnd"/>
          </w:p>
        </w:tc>
        <w:tc>
          <w:tcPr>
            <w:tcW w:w="2457" w:type="dxa"/>
            <w:shd w:val="clear" w:color="auto" w:fill="auto"/>
            <w:tcMar>
              <w:top w:w="28" w:type="dxa"/>
              <w:bottom w:w="28" w:type="dxa"/>
              <w:right w:w="0" w:type="dxa"/>
            </w:tcMar>
          </w:tcPr>
          <w:p w14:paraId="2F2E7063" w14:textId="77777777" w:rsidR="008B6E4E" w:rsidRPr="005575AD" w:rsidRDefault="008B6E4E" w:rsidP="008B6E4E">
            <w:pPr>
              <w:rPr>
                <w:rFonts w:ascii="Nokia Pure Text" w:hAnsi="Nokia Pure Text" w:cs="Nokia Pure Text"/>
                <w:sz w:val="22"/>
                <w:szCs w:val="22"/>
              </w:rPr>
            </w:pPr>
          </w:p>
        </w:tc>
        <w:tc>
          <w:tcPr>
            <w:tcW w:w="2963" w:type="dxa"/>
            <w:shd w:val="clear" w:color="auto" w:fill="auto"/>
            <w:tcMar>
              <w:top w:w="28" w:type="dxa"/>
              <w:bottom w:w="28" w:type="dxa"/>
              <w:right w:w="0" w:type="dxa"/>
            </w:tcMar>
          </w:tcPr>
          <w:p w14:paraId="239A5D7C" w14:textId="77777777" w:rsidR="008B6E4E" w:rsidRPr="00C8217B" w:rsidRDefault="008B6E4E" w:rsidP="008B6E4E">
            <w:pPr>
              <w:rPr>
                <w:rFonts w:ascii="Nokia Pure Text" w:hAnsi="Nokia Pure Text" w:cs="Nokia Pure Text"/>
                <w:sz w:val="22"/>
                <w:szCs w:val="22"/>
              </w:rPr>
            </w:pPr>
            <w:proofErr w:type="spellStart"/>
            <w:r w:rsidRPr="00C8217B">
              <w:rPr>
                <w:rFonts w:ascii="Nokia Pure Text" w:hAnsi="Nokia Pure Text" w:cs="Nokia Pure Text"/>
                <w:sz w:val="22"/>
                <w:szCs w:val="22"/>
              </w:rPr>
              <w:t>Java</w:t>
            </w:r>
            <w:proofErr w:type="spellEnd"/>
            <w:r w:rsidRPr="00C8217B">
              <w:rPr>
                <w:rFonts w:ascii="Nokia Pure Text" w:hAnsi="Nokia Pure Text" w:cs="Nokia Pure Text"/>
                <w:sz w:val="22"/>
                <w:szCs w:val="22"/>
              </w:rPr>
              <w:t xml:space="preserve"> </w:t>
            </w:r>
            <w:proofErr w:type="spellStart"/>
            <w:r w:rsidRPr="00C8217B">
              <w:rPr>
                <w:rFonts w:ascii="Nokia Pure Text" w:hAnsi="Nokia Pure Text" w:cs="Nokia Pure Text"/>
                <w:sz w:val="22"/>
                <w:szCs w:val="22"/>
              </w:rPr>
              <w:t>script</w:t>
            </w:r>
            <w:proofErr w:type="spellEnd"/>
          </w:p>
        </w:tc>
        <w:tc>
          <w:tcPr>
            <w:tcW w:w="2618" w:type="dxa"/>
            <w:shd w:val="clear" w:color="auto" w:fill="auto"/>
            <w:tcMar>
              <w:top w:w="28" w:type="dxa"/>
              <w:bottom w:w="28" w:type="dxa"/>
              <w:right w:w="0" w:type="dxa"/>
            </w:tcMar>
          </w:tcPr>
          <w:p w14:paraId="74011784" w14:textId="77777777" w:rsidR="008B6E4E" w:rsidRPr="005575AD" w:rsidRDefault="008B6E4E" w:rsidP="008B6E4E">
            <w:pPr>
              <w:rPr>
                <w:rFonts w:ascii="Nokia Pure Text" w:hAnsi="Nokia Pure Text" w:cs="Nokia Pure Text"/>
                <w:sz w:val="22"/>
                <w:szCs w:val="22"/>
              </w:rPr>
            </w:pPr>
          </w:p>
        </w:tc>
      </w:tr>
      <w:tr w:rsidR="008B6E4E" w:rsidRPr="00C8217B" w14:paraId="4486596D" w14:textId="77777777" w:rsidTr="000E051E">
        <w:trPr>
          <w:trHeight w:val="20"/>
        </w:trPr>
        <w:tc>
          <w:tcPr>
            <w:tcW w:w="2788" w:type="dxa"/>
            <w:gridSpan w:val="2"/>
            <w:shd w:val="clear" w:color="auto" w:fill="auto"/>
            <w:tcMar>
              <w:top w:w="28" w:type="dxa"/>
              <w:bottom w:w="28" w:type="dxa"/>
              <w:right w:w="0" w:type="dxa"/>
            </w:tcMar>
          </w:tcPr>
          <w:p w14:paraId="5B96547C" w14:textId="77777777" w:rsidR="008B6E4E" w:rsidRPr="00C8217B" w:rsidRDefault="008B6E4E" w:rsidP="008B6E4E">
            <w:pPr>
              <w:rPr>
                <w:rFonts w:ascii="Nokia Pure Text" w:hAnsi="Nokia Pure Text" w:cs="Nokia Pure Text"/>
                <w:sz w:val="22"/>
                <w:szCs w:val="22"/>
              </w:rPr>
            </w:pPr>
            <w:proofErr w:type="spellStart"/>
            <w:r w:rsidRPr="00C8217B">
              <w:rPr>
                <w:rFonts w:ascii="Nokia Pure Text" w:hAnsi="Nokia Pure Text" w:cs="Nokia Pure Text"/>
                <w:sz w:val="22"/>
                <w:szCs w:val="22"/>
              </w:rPr>
              <w:t>Windows</w:t>
            </w:r>
            <w:proofErr w:type="spellEnd"/>
          </w:p>
        </w:tc>
        <w:tc>
          <w:tcPr>
            <w:tcW w:w="2457" w:type="dxa"/>
            <w:shd w:val="clear" w:color="auto" w:fill="auto"/>
            <w:tcMar>
              <w:top w:w="28" w:type="dxa"/>
              <w:bottom w:w="28" w:type="dxa"/>
              <w:right w:w="0" w:type="dxa"/>
            </w:tcMar>
          </w:tcPr>
          <w:p w14:paraId="3134132E" w14:textId="77777777" w:rsidR="008B6E4E" w:rsidRPr="005575AD" w:rsidRDefault="008B6E4E" w:rsidP="008B6E4E">
            <w:pPr>
              <w:rPr>
                <w:rFonts w:ascii="Nokia Pure Text" w:hAnsi="Nokia Pure Text" w:cs="Nokia Pure Text"/>
                <w:sz w:val="22"/>
                <w:szCs w:val="22"/>
              </w:rPr>
            </w:pPr>
          </w:p>
        </w:tc>
        <w:tc>
          <w:tcPr>
            <w:tcW w:w="2963" w:type="dxa"/>
            <w:shd w:val="clear" w:color="auto" w:fill="auto"/>
            <w:tcMar>
              <w:top w:w="28" w:type="dxa"/>
              <w:bottom w:w="28" w:type="dxa"/>
              <w:right w:w="0" w:type="dxa"/>
            </w:tcMar>
          </w:tcPr>
          <w:p w14:paraId="35D0A866" w14:textId="77777777" w:rsidR="008B6E4E" w:rsidRPr="00C8217B" w:rsidRDefault="008B6E4E" w:rsidP="008B6E4E">
            <w:pPr>
              <w:rPr>
                <w:rFonts w:ascii="Nokia Pure Text" w:hAnsi="Nokia Pure Text" w:cs="Nokia Pure Text"/>
                <w:sz w:val="22"/>
                <w:szCs w:val="22"/>
              </w:rPr>
            </w:pPr>
            <w:r w:rsidRPr="00C8217B">
              <w:rPr>
                <w:rFonts w:ascii="Nokia Pure Text" w:hAnsi="Nokia Pure Text" w:cs="Nokia Pure Text"/>
                <w:sz w:val="22"/>
                <w:szCs w:val="22"/>
              </w:rPr>
              <w:t xml:space="preserve">SQL, </w:t>
            </w:r>
            <w:proofErr w:type="spellStart"/>
            <w:r w:rsidRPr="00C8217B">
              <w:rPr>
                <w:rFonts w:ascii="Nokia Pure Text" w:hAnsi="Nokia Pure Text" w:cs="Nokia Pure Text"/>
                <w:sz w:val="22"/>
                <w:szCs w:val="22"/>
              </w:rPr>
              <w:t>MySQL</w:t>
            </w:r>
            <w:proofErr w:type="spellEnd"/>
          </w:p>
        </w:tc>
        <w:tc>
          <w:tcPr>
            <w:tcW w:w="2618" w:type="dxa"/>
            <w:shd w:val="clear" w:color="auto" w:fill="auto"/>
            <w:tcMar>
              <w:top w:w="28" w:type="dxa"/>
              <w:bottom w:w="28" w:type="dxa"/>
              <w:right w:w="0" w:type="dxa"/>
            </w:tcMar>
          </w:tcPr>
          <w:p w14:paraId="20D91EFB" w14:textId="77777777" w:rsidR="008B6E4E" w:rsidRPr="005575AD" w:rsidRDefault="008B6E4E" w:rsidP="008B6E4E">
            <w:pPr>
              <w:rPr>
                <w:rFonts w:ascii="Nokia Pure Text" w:hAnsi="Nokia Pure Text" w:cs="Nokia Pure Text"/>
                <w:sz w:val="22"/>
                <w:szCs w:val="22"/>
              </w:rPr>
            </w:pPr>
          </w:p>
        </w:tc>
      </w:tr>
      <w:tr w:rsidR="008B6E4E" w:rsidRPr="00C8217B" w14:paraId="153E59F2" w14:textId="77777777" w:rsidTr="000E051E">
        <w:trPr>
          <w:trHeight w:val="20"/>
        </w:trPr>
        <w:tc>
          <w:tcPr>
            <w:tcW w:w="2788" w:type="dxa"/>
            <w:gridSpan w:val="2"/>
            <w:shd w:val="clear" w:color="auto" w:fill="auto"/>
            <w:tcMar>
              <w:top w:w="28" w:type="dxa"/>
              <w:bottom w:w="28" w:type="dxa"/>
              <w:right w:w="0" w:type="dxa"/>
            </w:tcMar>
          </w:tcPr>
          <w:p w14:paraId="7121870E" w14:textId="77777777" w:rsidR="008B6E4E" w:rsidRPr="00C8217B" w:rsidRDefault="008B6E4E" w:rsidP="008B6E4E">
            <w:pPr>
              <w:rPr>
                <w:rFonts w:ascii="Nokia Pure Text" w:hAnsi="Nokia Pure Text" w:cs="Nokia Pure Text"/>
                <w:sz w:val="22"/>
                <w:szCs w:val="22"/>
              </w:rPr>
            </w:pPr>
            <w:proofErr w:type="spellStart"/>
            <w:r w:rsidRPr="00C8217B">
              <w:rPr>
                <w:rFonts w:ascii="Nokia Pure Text" w:hAnsi="Nokia Pure Text" w:cs="Nokia Pure Text"/>
                <w:sz w:val="22"/>
                <w:szCs w:val="22"/>
              </w:rPr>
              <w:t>Unix</w:t>
            </w:r>
            <w:proofErr w:type="spellEnd"/>
            <w:r w:rsidRPr="00C8217B">
              <w:rPr>
                <w:rFonts w:ascii="Nokia Pure Text" w:hAnsi="Nokia Pure Text" w:cs="Nokia Pure Text"/>
                <w:sz w:val="22"/>
                <w:szCs w:val="22"/>
              </w:rPr>
              <w:t xml:space="preserve"> </w:t>
            </w:r>
          </w:p>
        </w:tc>
        <w:tc>
          <w:tcPr>
            <w:tcW w:w="2457" w:type="dxa"/>
            <w:shd w:val="clear" w:color="auto" w:fill="auto"/>
            <w:tcMar>
              <w:top w:w="28" w:type="dxa"/>
              <w:bottom w:w="28" w:type="dxa"/>
              <w:right w:w="0" w:type="dxa"/>
            </w:tcMar>
          </w:tcPr>
          <w:p w14:paraId="2E4729D6" w14:textId="77777777" w:rsidR="008B6E4E" w:rsidRPr="00C8217B" w:rsidRDefault="008B6E4E" w:rsidP="008B6E4E">
            <w:pPr>
              <w:rPr>
                <w:rFonts w:ascii="Nokia Pure Text" w:hAnsi="Nokia Pure Text" w:cs="Nokia Pure Text"/>
                <w:sz w:val="22"/>
                <w:szCs w:val="22"/>
              </w:rPr>
            </w:pPr>
          </w:p>
        </w:tc>
        <w:tc>
          <w:tcPr>
            <w:tcW w:w="2963" w:type="dxa"/>
            <w:shd w:val="clear" w:color="auto" w:fill="auto"/>
            <w:tcMar>
              <w:top w:w="28" w:type="dxa"/>
              <w:bottom w:w="28" w:type="dxa"/>
              <w:right w:w="0" w:type="dxa"/>
            </w:tcMar>
          </w:tcPr>
          <w:p w14:paraId="7B1CB30E" w14:textId="77777777" w:rsidR="008B6E4E" w:rsidRPr="00C8217B" w:rsidRDefault="008B6E4E" w:rsidP="008B6E4E">
            <w:pPr>
              <w:rPr>
                <w:rFonts w:ascii="Nokia Pure Text" w:hAnsi="Nokia Pure Text" w:cs="Nokia Pure Text"/>
                <w:sz w:val="22"/>
                <w:szCs w:val="22"/>
              </w:rPr>
            </w:pPr>
            <w:proofErr w:type="spellStart"/>
            <w:r w:rsidRPr="00C8217B">
              <w:rPr>
                <w:rFonts w:ascii="Nokia Pure Text" w:hAnsi="Nokia Pure Text" w:cs="Nokia Pure Text"/>
                <w:sz w:val="22"/>
                <w:szCs w:val="22"/>
              </w:rPr>
              <w:t>Lua</w:t>
            </w:r>
            <w:proofErr w:type="spellEnd"/>
          </w:p>
        </w:tc>
        <w:tc>
          <w:tcPr>
            <w:tcW w:w="2618" w:type="dxa"/>
            <w:shd w:val="clear" w:color="auto" w:fill="auto"/>
            <w:tcMar>
              <w:top w:w="28" w:type="dxa"/>
              <w:bottom w:w="28" w:type="dxa"/>
              <w:right w:w="0" w:type="dxa"/>
            </w:tcMar>
          </w:tcPr>
          <w:p w14:paraId="170E28C2" w14:textId="77777777" w:rsidR="008B6E4E" w:rsidRPr="00C8217B" w:rsidRDefault="008B6E4E" w:rsidP="008B6E4E">
            <w:pPr>
              <w:rPr>
                <w:rFonts w:ascii="Nokia Pure Text" w:hAnsi="Nokia Pure Text" w:cs="Nokia Pure Text"/>
                <w:sz w:val="22"/>
                <w:szCs w:val="22"/>
              </w:rPr>
            </w:pPr>
          </w:p>
        </w:tc>
      </w:tr>
      <w:tr w:rsidR="008B6E4E" w:rsidRPr="00C8217B" w14:paraId="790B20EC" w14:textId="77777777" w:rsidTr="000E051E">
        <w:trPr>
          <w:trHeight w:val="20"/>
        </w:trPr>
        <w:tc>
          <w:tcPr>
            <w:tcW w:w="2788" w:type="dxa"/>
            <w:gridSpan w:val="2"/>
            <w:shd w:val="clear" w:color="auto" w:fill="auto"/>
            <w:tcMar>
              <w:top w:w="28" w:type="dxa"/>
              <w:bottom w:w="28" w:type="dxa"/>
              <w:right w:w="0" w:type="dxa"/>
            </w:tcMar>
          </w:tcPr>
          <w:p w14:paraId="140D46A0" w14:textId="77777777" w:rsidR="008B6E4E" w:rsidRPr="00C8217B" w:rsidRDefault="008B6E4E" w:rsidP="008B6E4E">
            <w:pPr>
              <w:rPr>
                <w:rFonts w:ascii="Nokia Pure Text" w:hAnsi="Nokia Pure Text" w:cs="Nokia Pure Text"/>
                <w:sz w:val="22"/>
                <w:szCs w:val="22"/>
              </w:rPr>
            </w:pPr>
            <w:proofErr w:type="spellStart"/>
            <w:r w:rsidRPr="00C8217B">
              <w:rPr>
                <w:rFonts w:ascii="Nokia Pure Text" w:hAnsi="Nokia Pure Text" w:cs="Nokia Pure Text"/>
                <w:sz w:val="22"/>
                <w:szCs w:val="22"/>
              </w:rPr>
              <w:t>Linux</w:t>
            </w:r>
            <w:proofErr w:type="spellEnd"/>
          </w:p>
        </w:tc>
        <w:tc>
          <w:tcPr>
            <w:tcW w:w="2457" w:type="dxa"/>
            <w:shd w:val="clear" w:color="auto" w:fill="auto"/>
            <w:tcMar>
              <w:top w:w="28" w:type="dxa"/>
              <w:bottom w:w="28" w:type="dxa"/>
              <w:right w:w="0" w:type="dxa"/>
            </w:tcMar>
          </w:tcPr>
          <w:p w14:paraId="5C5B13F5" w14:textId="77777777" w:rsidR="008B6E4E" w:rsidRPr="00C8217B" w:rsidRDefault="008B6E4E" w:rsidP="008B6E4E">
            <w:pPr>
              <w:rPr>
                <w:rFonts w:ascii="Nokia Pure Text" w:hAnsi="Nokia Pure Text" w:cs="Nokia Pure Text"/>
                <w:sz w:val="22"/>
                <w:szCs w:val="22"/>
              </w:rPr>
            </w:pPr>
          </w:p>
        </w:tc>
        <w:tc>
          <w:tcPr>
            <w:tcW w:w="2963" w:type="dxa"/>
            <w:shd w:val="clear" w:color="auto" w:fill="auto"/>
            <w:tcMar>
              <w:top w:w="28" w:type="dxa"/>
              <w:bottom w:w="28" w:type="dxa"/>
              <w:right w:w="0" w:type="dxa"/>
            </w:tcMar>
          </w:tcPr>
          <w:p w14:paraId="2D1981CF" w14:textId="77777777" w:rsidR="008B6E4E" w:rsidRPr="00C8217B" w:rsidRDefault="008B6E4E" w:rsidP="008B6E4E">
            <w:pPr>
              <w:rPr>
                <w:rFonts w:ascii="Nokia Pure Text" w:hAnsi="Nokia Pure Text" w:cs="Nokia Pure Text"/>
                <w:sz w:val="22"/>
                <w:szCs w:val="22"/>
              </w:rPr>
            </w:pPr>
            <w:proofErr w:type="spellStart"/>
            <w:r w:rsidRPr="00C8217B">
              <w:rPr>
                <w:rFonts w:ascii="Nokia Pure Text" w:hAnsi="Nokia Pure Text" w:cs="Nokia Pure Text"/>
                <w:sz w:val="22"/>
                <w:szCs w:val="22"/>
              </w:rPr>
              <w:t>Scala</w:t>
            </w:r>
            <w:proofErr w:type="spellEnd"/>
          </w:p>
        </w:tc>
        <w:tc>
          <w:tcPr>
            <w:tcW w:w="2618" w:type="dxa"/>
            <w:shd w:val="clear" w:color="auto" w:fill="auto"/>
            <w:tcMar>
              <w:top w:w="28" w:type="dxa"/>
              <w:bottom w:w="28" w:type="dxa"/>
              <w:right w:w="0" w:type="dxa"/>
            </w:tcMar>
          </w:tcPr>
          <w:p w14:paraId="4695B9F1" w14:textId="77777777" w:rsidR="008B6E4E" w:rsidRPr="00C8217B" w:rsidRDefault="008B6E4E" w:rsidP="008B6E4E">
            <w:pPr>
              <w:rPr>
                <w:rFonts w:ascii="Nokia Pure Text" w:hAnsi="Nokia Pure Text" w:cs="Nokia Pure Text"/>
                <w:sz w:val="22"/>
                <w:szCs w:val="22"/>
              </w:rPr>
            </w:pPr>
          </w:p>
        </w:tc>
      </w:tr>
      <w:tr w:rsidR="008B6E4E" w:rsidRPr="00C8217B" w14:paraId="6F73D119" w14:textId="77777777" w:rsidTr="000E051E">
        <w:trPr>
          <w:trHeight w:val="20"/>
        </w:trPr>
        <w:tc>
          <w:tcPr>
            <w:tcW w:w="2788" w:type="dxa"/>
            <w:gridSpan w:val="2"/>
            <w:shd w:val="clear" w:color="auto" w:fill="auto"/>
            <w:tcMar>
              <w:top w:w="28" w:type="dxa"/>
              <w:bottom w:w="28" w:type="dxa"/>
              <w:right w:w="0" w:type="dxa"/>
            </w:tcMar>
          </w:tcPr>
          <w:p w14:paraId="3AFAFDCA" w14:textId="77777777" w:rsidR="008B6E4E" w:rsidRPr="00C8217B" w:rsidRDefault="008B6E4E" w:rsidP="008B6E4E">
            <w:pPr>
              <w:rPr>
                <w:rFonts w:ascii="Nokia Pure Text" w:hAnsi="Nokia Pure Text" w:cs="Nokia Pure Text"/>
                <w:sz w:val="22"/>
                <w:szCs w:val="22"/>
                <w:lang w:val="en-US"/>
              </w:rPr>
            </w:pPr>
            <w:r w:rsidRPr="00C8217B">
              <w:rPr>
                <w:rFonts w:ascii="Nokia Pure Text" w:hAnsi="Nokia Pure Text" w:cs="Nokia Pure Text"/>
                <w:sz w:val="22"/>
                <w:szCs w:val="22"/>
                <w:lang w:val="en-US"/>
              </w:rPr>
              <w:t>Real</w:t>
            </w:r>
            <w:r w:rsidRPr="005575AD">
              <w:rPr>
                <w:rFonts w:ascii="Nokia Pure Text" w:hAnsi="Nokia Pure Text" w:cs="Nokia Pure Text"/>
                <w:sz w:val="22"/>
                <w:szCs w:val="22"/>
              </w:rPr>
              <w:t>-</w:t>
            </w:r>
            <w:r w:rsidRPr="00C8217B">
              <w:rPr>
                <w:rFonts w:ascii="Nokia Pure Text" w:hAnsi="Nokia Pure Text" w:cs="Nokia Pure Text"/>
                <w:sz w:val="22"/>
                <w:szCs w:val="22"/>
                <w:lang w:val="en-US"/>
              </w:rPr>
              <w:t>Time</w:t>
            </w:r>
            <w:r w:rsidRPr="005575AD">
              <w:rPr>
                <w:rFonts w:ascii="Nokia Pure Text" w:hAnsi="Nokia Pure Text" w:cs="Nokia Pure Text"/>
                <w:sz w:val="22"/>
                <w:szCs w:val="22"/>
              </w:rPr>
              <w:t xml:space="preserve"> </w:t>
            </w:r>
            <w:r w:rsidRPr="00C8217B">
              <w:rPr>
                <w:rFonts w:ascii="Nokia Pure Text" w:hAnsi="Nokia Pure Text" w:cs="Nokia Pure Text"/>
                <w:sz w:val="22"/>
                <w:szCs w:val="22"/>
                <w:lang w:val="en-US"/>
              </w:rPr>
              <w:t>OS________</w:t>
            </w:r>
            <w:r w:rsidRPr="00C8217B">
              <w:rPr>
                <w:rFonts w:ascii="Nokia Pure Text" w:hAnsi="Nokia Pure Text" w:cs="Nokia Pure Text"/>
                <w:sz w:val="22"/>
                <w:szCs w:val="22"/>
              </w:rPr>
              <w:t>_</w:t>
            </w:r>
            <w:r w:rsidRPr="00C8217B">
              <w:rPr>
                <w:rFonts w:ascii="Nokia Pure Text" w:hAnsi="Nokia Pure Text" w:cs="Nokia Pure Text"/>
                <w:sz w:val="22"/>
                <w:szCs w:val="22"/>
                <w:lang w:val="en-US"/>
              </w:rPr>
              <w:t>__</w:t>
            </w:r>
          </w:p>
        </w:tc>
        <w:tc>
          <w:tcPr>
            <w:tcW w:w="2457" w:type="dxa"/>
            <w:shd w:val="clear" w:color="auto" w:fill="auto"/>
            <w:tcMar>
              <w:top w:w="28" w:type="dxa"/>
              <w:bottom w:w="28" w:type="dxa"/>
              <w:right w:w="0" w:type="dxa"/>
            </w:tcMar>
          </w:tcPr>
          <w:p w14:paraId="49E6F231" w14:textId="77777777" w:rsidR="008B6E4E" w:rsidRPr="00C8217B" w:rsidRDefault="008B6E4E" w:rsidP="008B6E4E">
            <w:pPr>
              <w:rPr>
                <w:rFonts w:ascii="Nokia Pure Text" w:hAnsi="Nokia Pure Text" w:cs="Nokia Pure Text"/>
                <w:sz w:val="22"/>
                <w:szCs w:val="22"/>
              </w:rPr>
            </w:pPr>
          </w:p>
        </w:tc>
        <w:tc>
          <w:tcPr>
            <w:tcW w:w="2963" w:type="dxa"/>
            <w:shd w:val="clear" w:color="auto" w:fill="auto"/>
            <w:tcMar>
              <w:top w:w="28" w:type="dxa"/>
              <w:bottom w:w="28" w:type="dxa"/>
              <w:right w:w="0" w:type="dxa"/>
            </w:tcMar>
          </w:tcPr>
          <w:p w14:paraId="3BE62A67" w14:textId="77777777" w:rsidR="008B6E4E" w:rsidRPr="00C8217B" w:rsidRDefault="008B6E4E" w:rsidP="008B6E4E">
            <w:pPr>
              <w:rPr>
                <w:rFonts w:ascii="Nokia Pure Text" w:hAnsi="Nokia Pure Text" w:cs="Nokia Pure Text"/>
                <w:sz w:val="22"/>
                <w:szCs w:val="22"/>
              </w:rPr>
            </w:pPr>
            <w:proofErr w:type="spellStart"/>
            <w:r w:rsidRPr="00C8217B">
              <w:rPr>
                <w:rFonts w:ascii="Nokia Pure Text" w:hAnsi="Nokia Pure Text" w:cs="Nokia Pure Text"/>
                <w:sz w:val="22"/>
                <w:szCs w:val="22"/>
              </w:rPr>
              <w:t>Python</w:t>
            </w:r>
            <w:proofErr w:type="spellEnd"/>
          </w:p>
        </w:tc>
        <w:tc>
          <w:tcPr>
            <w:tcW w:w="2618" w:type="dxa"/>
            <w:shd w:val="clear" w:color="auto" w:fill="auto"/>
            <w:tcMar>
              <w:top w:w="28" w:type="dxa"/>
              <w:bottom w:w="28" w:type="dxa"/>
              <w:right w:w="0" w:type="dxa"/>
            </w:tcMar>
          </w:tcPr>
          <w:p w14:paraId="07F57AC7" w14:textId="77777777" w:rsidR="008B6E4E" w:rsidRPr="00C8217B" w:rsidRDefault="008B6E4E" w:rsidP="008B6E4E">
            <w:pPr>
              <w:rPr>
                <w:rFonts w:ascii="Nokia Pure Text" w:hAnsi="Nokia Pure Text" w:cs="Nokia Pure Text"/>
                <w:sz w:val="22"/>
                <w:szCs w:val="22"/>
              </w:rPr>
            </w:pPr>
          </w:p>
        </w:tc>
      </w:tr>
      <w:tr w:rsidR="008B6E4E" w:rsidRPr="00C8217B" w14:paraId="22B46FFD" w14:textId="77777777" w:rsidTr="000E051E">
        <w:trPr>
          <w:trHeight w:val="20"/>
        </w:trPr>
        <w:tc>
          <w:tcPr>
            <w:tcW w:w="2788" w:type="dxa"/>
            <w:gridSpan w:val="2"/>
            <w:shd w:val="clear" w:color="auto" w:fill="auto"/>
            <w:tcMar>
              <w:top w:w="28" w:type="dxa"/>
              <w:bottom w:w="28" w:type="dxa"/>
              <w:right w:w="0" w:type="dxa"/>
            </w:tcMar>
          </w:tcPr>
          <w:p w14:paraId="49299DBF" w14:textId="77777777" w:rsidR="008B6E4E" w:rsidRPr="00C8217B" w:rsidRDefault="008B6E4E" w:rsidP="008B6E4E">
            <w:pPr>
              <w:rPr>
                <w:rFonts w:ascii="Nokia Pure Text" w:hAnsi="Nokia Pure Text" w:cs="Nokia Pure Text"/>
                <w:sz w:val="22"/>
                <w:szCs w:val="22"/>
              </w:rPr>
            </w:pPr>
            <w:r w:rsidRPr="00C8217B">
              <w:rPr>
                <w:rFonts w:ascii="Nokia Pure Text" w:hAnsi="Nokia Pure Text" w:cs="Nokia Pure Text"/>
                <w:sz w:val="22"/>
                <w:szCs w:val="22"/>
                <w:lang w:val="en-US"/>
              </w:rPr>
              <w:t>Mobile OS</w:t>
            </w:r>
            <w:r w:rsidRPr="00C8217B">
              <w:rPr>
                <w:rFonts w:ascii="Nokia Pure Text" w:hAnsi="Nokia Pure Text" w:cs="Nokia Pure Text"/>
                <w:sz w:val="22"/>
                <w:szCs w:val="22"/>
              </w:rPr>
              <w:t>______________</w:t>
            </w:r>
          </w:p>
        </w:tc>
        <w:tc>
          <w:tcPr>
            <w:tcW w:w="2457" w:type="dxa"/>
            <w:shd w:val="clear" w:color="auto" w:fill="auto"/>
            <w:tcMar>
              <w:top w:w="28" w:type="dxa"/>
              <w:bottom w:w="28" w:type="dxa"/>
              <w:right w:w="0" w:type="dxa"/>
            </w:tcMar>
          </w:tcPr>
          <w:p w14:paraId="5C95975B" w14:textId="77777777" w:rsidR="008B6E4E" w:rsidRPr="00C8217B" w:rsidRDefault="008B6E4E" w:rsidP="008B6E4E">
            <w:pPr>
              <w:rPr>
                <w:rFonts w:ascii="Nokia Pure Text" w:hAnsi="Nokia Pure Text" w:cs="Nokia Pure Text"/>
                <w:sz w:val="22"/>
                <w:szCs w:val="22"/>
              </w:rPr>
            </w:pPr>
          </w:p>
        </w:tc>
        <w:tc>
          <w:tcPr>
            <w:tcW w:w="2963" w:type="dxa"/>
            <w:shd w:val="clear" w:color="auto" w:fill="auto"/>
            <w:tcMar>
              <w:top w:w="28" w:type="dxa"/>
              <w:bottom w:w="28" w:type="dxa"/>
              <w:right w:w="0" w:type="dxa"/>
            </w:tcMar>
          </w:tcPr>
          <w:p w14:paraId="71DC5845" w14:textId="77777777" w:rsidR="008B6E4E" w:rsidRPr="00C8217B" w:rsidRDefault="008B6E4E" w:rsidP="008B6E4E">
            <w:pPr>
              <w:rPr>
                <w:rFonts w:ascii="Nokia Pure Text" w:hAnsi="Nokia Pure Text" w:cs="Nokia Pure Text"/>
                <w:sz w:val="22"/>
                <w:szCs w:val="22"/>
              </w:rPr>
            </w:pPr>
            <w:proofErr w:type="spellStart"/>
            <w:r w:rsidRPr="00C8217B">
              <w:rPr>
                <w:rFonts w:ascii="Nokia Pure Text" w:hAnsi="Nokia Pure Text" w:cs="Nokia Pure Text"/>
                <w:sz w:val="22"/>
                <w:szCs w:val="22"/>
              </w:rPr>
              <w:t>Web</w:t>
            </w:r>
            <w:proofErr w:type="spellEnd"/>
            <w:r w:rsidRPr="00C8217B">
              <w:rPr>
                <w:rFonts w:ascii="Nokia Pure Text" w:hAnsi="Nokia Pure Text" w:cs="Nokia Pure Text"/>
                <w:sz w:val="22"/>
                <w:szCs w:val="22"/>
              </w:rPr>
              <w:t xml:space="preserve"> </w:t>
            </w:r>
            <w:proofErr w:type="spellStart"/>
            <w:r w:rsidRPr="00C8217B">
              <w:rPr>
                <w:rFonts w:ascii="Nokia Pure Text" w:hAnsi="Nokia Pure Text" w:cs="Nokia Pure Text"/>
                <w:sz w:val="22"/>
                <w:szCs w:val="22"/>
              </w:rPr>
              <w:t>programming</w:t>
            </w:r>
            <w:proofErr w:type="spellEnd"/>
          </w:p>
        </w:tc>
        <w:tc>
          <w:tcPr>
            <w:tcW w:w="2618" w:type="dxa"/>
            <w:shd w:val="clear" w:color="auto" w:fill="auto"/>
            <w:tcMar>
              <w:top w:w="28" w:type="dxa"/>
              <w:bottom w:w="28" w:type="dxa"/>
              <w:right w:w="0" w:type="dxa"/>
            </w:tcMar>
          </w:tcPr>
          <w:p w14:paraId="2D334395" w14:textId="77777777" w:rsidR="008B6E4E" w:rsidRPr="00C8217B" w:rsidRDefault="008B6E4E" w:rsidP="008B6E4E">
            <w:pPr>
              <w:rPr>
                <w:rFonts w:ascii="Nokia Pure Text" w:hAnsi="Nokia Pure Text" w:cs="Nokia Pure Text"/>
                <w:sz w:val="22"/>
                <w:szCs w:val="22"/>
              </w:rPr>
            </w:pPr>
          </w:p>
        </w:tc>
      </w:tr>
      <w:tr w:rsidR="0065648C" w:rsidRPr="00C8217B" w14:paraId="271E6AB0" w14:textId="77777777" w:rsidTr="000E051E">
        <w:trPr>
          <w:trHeight w:val="20"/>
        </w:trPr>
        <w:tc>
          <w:tcPr>
            <w:tcW w:w="2788" w:type="dxa"/>
            <w:gridSpan w:val="2"/>
            <w:shd w:val="clear" w:color="auto" w:fill="auto"/>
            <w:tcMar>
              <w:top w:w="28" w:type="dxa"/>
              <w:bottom w:w="28" w:type="dxa"/>
              <w:right w:w="0" w:type="dxa"/>
            </w:tcMar>
          </w:tcPr>
          <w:p w14:paraId="7F3913F9" w14:textId="77777777" w:rsidR="0065648C" w:rsidRPr="0065648C" w:rsidRDefault="0065648C" w:rsidP="008B6E4E">
            <w:pPr>
              <w:rPr>
                <w:rFonts w:ascii="Nokia Pure Text" w:hAnsi="Nokia Pure Text" w:cs="Nokia Pure Text"/>
                <w:sz w:val="22"/>
                <w:szCs w:val="22"/>
              </w:rPr>
            </w:pPr>
            <w:r>
              <w:rPr>
                <w:rFonts w:ascii="Nokia Pure Text" w:hAnsi="Nokia Pure Text" w:cs="Nokia Pure Text"/>
                <w:sz w:val="22"/>
                <w:szCs w:val="22"/>
              </w:rPr>
              <w:t>Сети передачи данных</w:t>
            </w:r>
          </w:p>
        </w:tc>
        <w:tc>
          <w:tcPr>
            <w:tcW w:w="2457" w:type="dxa"/>
            <w:shd w:val="clear" w:color="auto" w:fill="auto"/>
            <w:tcMar>
              <w:top w:w="28" w:type="dxa"/>
              <w:bottom w:w="28" w:type="dxa"/>
              <w:right w:w="0" w:type="dxa"/>
            </w:tcMar>
          </w:tcPr>
          <w:p w14:paraId="4BC03A35" w14:textId="77777777" w:rsidR="0065648C" w:rsidRPr="00C8217B" w:rsidRDefault="0065648C" w:rsidP="008B6E4E">
            <w:pPr>
              <w:rPr>
                <w:rFonts w:ascii="Nokia Pure Text" w:hAnsi="Nokia Pure Text" w:cs="Nokia Pure Text"/>
                <w:sz w:val="22"/>
                <w:szCs w:val="22"/>
              </w:rPr>
            </w:pPr>
          </w:p>
        </w:tc>
        <w:tc>
          <w:tcPr>
            <w:tcW w:w="2963" w:type="dxa"/>
            <w:shd w:val="clear" w:color="auto" w:fill="auto"/>
            <w:tcMar>
              <w:top w:w="28" w:type="dxa"/>
              <w:bottom w:w="28" w:type="dxa"/>
              <w:right w:w="0" w:type="dxa"/>
            </w:tcMar>
          </w:tcPr>
          <w:p w14:paraId="2885DBBF" w14:textId="77777777" w:rsidR="0065648C" w:rsidRPr="00C8217B" w:rsidRDefault="0065648C" w:rsidP="008B6E4E">
            <w:pPr>
              <w:rPr>
                <w:rFonts w:ascii="Nokia Pure Text" w:hAnsi="Nokia Pure Text" w:cs="Nokia Pure Text"/>
                <w:sz w:val="22"/>
                <w:szCs w:val="22"/>
              </w:rPr>
            </w:pPr>
            <w:r>
              <w:rPr>
                <w:rFonts w:ascii="Nokia Pure Text" w:hAnsi="Nokia Pure Text" w:cs="Nokia Pure Text"/>
                <w:sz w:val="22"/>
                <w:szCs w:val="22"/>
              </w:rPr>
              <w:t>Телекоммуникации</w:t>
            </w:r>
          </w:p>
        </w:tc>
        <w:tc>
          <w:tcPr>
            <w:tcW w:w="2618" w:type="dxa"/>
            <w:shd w:val="clear" w:color="auto" w:fill="auto"/>
            <w:tcMar>
              <w:top w:w="28" w:type="dxa"/>
              <w:bottom w:w="28" w:type="dxa"/>
              <w:right w:w="0" w:type="dxa"/>
            </w:tcMar>
          </w:tcPr>
          <w:p w14:paraId="324BF5B8" w14:textId="77777777" w:rsidR="0065648C" w:rsidRPr="00C8217B" w:rsidRDefault="0065648C" w:rsidP="008B6E4E">
            <w:pPr>
              <w:rPr>
                <w:rFonts w:ascii="Nokia Pure Text" w:hAnsi="Nokia Pure Text" w:cs="Nokia Pure Text"/>
                <w:sz w:val="22"/>
                <w:szCs w:val="22"/>
              </w:rPr>
            </w:pPr>
          </w:p>
        </w:tc>
      </w:tr>
      <w:tr w:rsidR="008B6E4E" w:rsidRPr="00C8217B" w14:paraId="3A8B9CCF" w14:textId="77777777" w:rsidTr="000E051E">
        <w:trPr>
          <w:trHeight w:val="20"/>
        </w:trPr>
        <w:tc>
          <w:tcPr>
            <w:tcW w:w="2788" w:type="dxa"/>
            <w:gridSpan w:val="2"/>
            <w:shd w:val="clear" w:color="auto" w:fill="E7E6E6"/>
            <w:tcMar>
              <w:top w:w="28" w:type="dxa"/>
              <w:bottom w:w="28" w:type="dxa"/>
              <w:right w:w="0" w:type="dxa"/>
            </w:tcMar>
          </w:tcPr>
          <w:p w14:paraId="54EFA96B" w14:textId="77777777" w:rsidR="008B6E4E" w:rsidRPr="00C8217B" w:rsidRDefault="008B6E4E" w:rsidP="008B6E4E">
            <w:pPr>
              <w:rPr>
                <w:rFonts w:ascii="Nokia Pure Text" w:hAnsi="Nokia Pure Text" w:cs="Nokia Pure Text"/>
                <w:sz w:val="22"/>
                <w:szCs w:val="22"/>
              </w:rPr>
            </w:pPr>
            <w:r w:rsidRPr="00C8217B">
              <w:rPr>
                <w:rFonts w:ascii="Nokia Pure Text" w:hAnsi="Nokia Pure Text" w:cs="Nokia Pure Text"/>
                <w:sz w:val="22"/>
                <w:szCs w:val="22"/>
              </w:rPr>
              <w:t>Прочие навыки</w:t>
            </w:r>
          </w:p>
        </w:tc>
        <w:tc>
          <w:tcPr>
            <w:tcW w:w="8041" w:type="dxa"/>
            <w:gridSpan w:val="3"/>
            <w:shd w:val="clear" w:color="auto" w:fill="auto"/>
            <w:tcMar>
              <w:top w:w="28" w:type="dxa"/>
              <w:bottom w:w="28" w:type="dxa"/>
              <w:right w:w="0" w:type="dxa"/>
            </w:tcMar>
          </w:tcPr>
          <w:p w14:paraId="094352A7" w14:textId="77777777" w:rsidR="008B6E4E" w:rsidRPr="00C8217B" w:rsidRDefault="008B6E4E" w:rsidP="008B6E4E">
            <w:pPr>
              <w:rPr>
                <w:rFonts w:ascii="Nokia Pure Text" w:hAnsi="Nokia Pure Text" w:cs="Nokia Pure Text"/>
                <w:color w:val="AEAAAA"/>
                <w:sz w:val="22"/>
                <w:szCs w:val="22"/>
              </w:rPr>
            </w:pPr>
            <w:r w:rsidRPr="00C8217B">
              <w:rPr>
                <w:rFonts w:ascii="Nokia Pure Text" w:hAnsi="Nokia Pure Text" w:cs="Nokia Pure Text"/>
                <w:color w:val="AEAAAA"/>
                <w:sz w:val="22"/>
                <w:szCs w:val="22"/>
              </w:rPr>
              <w:t>_____________________________________________________________________</w:t>
            </w:r>
          </w:p>
          <w:p w14:paraId="76C68FE8" w14:textId="77777777" w:rsidR="008B6E4E" w:rsidRPr="00C8217B" w:rsidRDefault="008B6E4E" w:rsidP="008B6E4E">
            <w:pPr>
              <w:rPr>
                <w:rFonts w:ascii="Nokia Pure Text" w:hAnsi="Nokia Pure Text" w:cs="Nokia Pure Text"/>
                <w:sz w:val="22"/>
                <w:szCs w:val="22"/>
              </w:rPr>
            </w:pPr>
          </w:p>
        </w:tc>
      </w:tr>
      <w:tr w:rsidR="008B6E4E" w:rsidRPr="00C8217B" w14:paraId="362A8F59" w14:textId="77777777" w:rsidTr="000E051E">
        <w:trPr>
          <w:trHeight w:val="20"/>
        </w:trPr>
        <w:tc>
          <w:tcPr>
            <w:tcW w:w="2788" w:type="dxa"/>
            <w:gridSpan w:val="2"/>
            <w:shd w:val="clear" w:color="auto" w:fill="E7E6E6"/>
            <w:tcMar>
              <w:top w:w="28" w:type="dxa"/>
              <w:bottom w:w="28" w:type="dxa"/>
              <w:right w:w="0" w:type="dxa"/>
            </w:tcMar>
          </w:tcPr>
          <w:p w14:paraId="190B8FD6" w14:textId="77777777" w:rsidR="008B6E4E" w:rsidRPr="00C8217B" w:rsidRDefault="008B6E4E" w:rsidP="008B6E4E">
            <w:pPr>
              <w:rPr>
                <w:rFonts w:ascii="Nokia Pure Text" w:hAnsi="Nokia Pure Text" w:cs="Nokia Pure Text"/>
                <w:sz w:val="22"/>
                <w:szCs w:val="22"/>
              </w:rPr>
            </w:pPr>
            <w:r w:rsidRPr="00C8217B">
              <w:rPr>
                <w:rFonts w:ascii="Nokia Pure Text" w:hAnsi="Nokia Pure Text" w:cs="Nokia Pure Text"/>
                <w:sz w:val="22"/>
                <w:szCs w:val="22"/>
              </w:rPr>
              <w:t>Уровень владения английским языком</w:t>
            </w:r>
          </w:p>
        </w:tc>
        <w:tc>
          <w:tcPr>
            <w:tcW w:w="2457" w:type="dxa"/>
            <w:shd w:val="clear" w:color="auto" w:fill="auto"/>
            <w:tcMar>
              <w:top w:w="28" w:type="dxa"/>
              <w:bottom w:w="28" w:type="dxa"/>
              <w:right w:w="0" w:type="dxa"/>
            </w:tcMar>
          </w:tcPr>
          <w:p w14:paraId="6B99C807" w14:textId="77777777" w:rsidR="008B6E4E" w:rsidRPr="00C8217B" w:rsidRDefault="008B6E4E" w:rsidP="008B6E4E">
            <w:pPr>
              <w:rPr>
                <w:rFonts w:ascii="Nokia Pure Text" w:hAnsi="Nokia Pure Text" w:cs="Nokia Pure Text"/>
                <w:sz w:val="22"/>
                <w:szCs w:val="22"/>
              </w:rPr>
            </w:pPr>
            <w:r w:rsidRPr="0093500A">
              <w:rPr>
                <w:rFonts w:ascii="Nokia Pure Text" w:hAnsi="Nokia Pure Text" w:cs="Nokia Pure Text"/>
                <w:sz w:val="28"/>
                <w:szCs w:val="32"/>
              </w:rPr>
              <w:sym w:font="Symbol" w:char="F095"/>
            </w:r>
            <w:r w:rsidRPr="0093500A">
              <w:rPr>
                <w:rFonts w:ascii="Nokia Pure Text" w:hAnsi="Nokia Pure Text" w:cs="Nokia Pure Text"/>
                <w:sz w:val="24"/>
                <w:szCs w:val="32"/>
              </w:rPr>
              <w:t xml:space="preserve"> </w:t>
            </w:r>
            <w:r w:rsidRPr="0093500A">
              <w:rPr>
                <w:rFonts w:ascii="Nokia Pure Text" w:hAnsi="Nokia Pure Text" w:cs="Nokia Pure Text"/>
                <w:szCs w:val="22"/>
              </w:rPr>
              <w:t>чтение со словарём</w:t>
            </w:r>
          </w:p>
        </w:tc>
        <w:tc>
          <w:tcPr>
            <w:tcW w:w="2963" w:type="dxa"/>
            <w:shd w:val="clear" w:color="auto" w:fill="auto"/>
            <w:tcMar>
              <w:top w:w="28" w:type="dxa"/>
              <w:bottom w:w="28" w:type="dxa"/>
              <w:right w:w="0" w:type="dxa"/>
            </w:tcMar>
          </w:tcPr>
          <w:p w14:paraId="059B92BB" w14:textId="77777777" w:rsidR="008B6E4E" w:rsidRPr="00C8217B" w:rsidRDefault="008B6E4E" w:rsidP="008B6E4E">
            <w:pPr>
              <w:rPr>
                <w:rFonts w:ascii="Nokia Pure Text" w:hAnsi="Nokia Pure Text" w:cs="Nokia Pure Text"/>
                <w:sz w:val="22"/>
                <w:szCs w:val="22"/>
              </w:rPr>
            </w:pPr>
            <w:r w:rsidRPr="0093500A">
              <w:rPr>
                <w:rFonts w:ascii="Nokia Pure Text" w:hAnsi="Nokia Pure Text" w:cs="Nokia Pure Text"/>
                <w:sz w:val="28"/>
                <w:szCs w:val="32"/>
              </w:rPr>
              <w:sym w:font="Symbol" w:char="F095"/>
            </w:r>
            <w:r w:rsidRPr="0093500A">
              <w:rPr>
                <w:rFonts w:ascii="Nokia Pure Text" w:hAnsi="Nokia Pure Text" w:cs="Nokia Pure Text"/>
                <w:sz w:val="24"/>
                <w:szCs w:val="32"/>
              </w:rPr>
              <w:t xml:space="preserve"> </w:t>
            </w:r>
            <w:r w:rsidRPr="0093500A">
              <w:rPr>
                <w:rFonts w:ascii="Nokia Pure Text" w:hAnsi="Nokia Pure Text" w:cs="Nokia Pure Text"/>
                <w:szCs w:val="22"/>
              </w:rPr>
              <w:t>читаю тех. литературу, могу вести переписку</w:t>
            </w:r>
          </w:p>
        </w:tc>
        <w:tc>
          <w:tcPr>
            <w:tcW w:w="2618" w:type="dxa"/>
            <w:shd w:val="clear" w:color="auto" w:fill="auto"/>
            <w:tcMar>
              <w:top w:w="28" w:type="dxa"/>
              <w:bottom w:w="28" w:type="dxa"/>
              <w:right w:w="0" w:type="dxa"/>
            </w:tcMar>
          </w:tcPr>
          <w:p w14:paraId="3C58CFD9" w14:textId="77777777" w:rsidR="008B6E4E" w:rsidRPr="00C8217B" w:rsidRDefault="008B6E4E" w:rsidP="008B6E4E">
            <w:pPr>
              <w:rPr>
                <w:rFonts w:ascii="Nokia Pure Text" w:hAnsi="Nokia Pure Text" w:cs="Nokia Pure Text"/>
                <w:sz w:val="22"/>
                <w:szCs w:val="22"/>
              </w:rPr>
            </w:pPr>
            <w:r w:rsidRPr="0093500A">
              <w:rPr>
                <w:rFonts w:ascii="Nokia Pure Text" w:hAnsi="Nokia Pure Text" w:cs="Nokia Pure Text"/>
                <w:sz w:val="28"/>
                <w:szCs w:val="32"/>
              </w:rPr>
              <w:sym w:font="Symbol" w:char="F095"/>
            </w:r>
            <w:r w:rsidRPr="0093500A">
              <w:rPr>
                <w:rFonts w:ascii="Nokia Pure Text" w:hAnsi="Nokia Pure Text" w:cs="Nokia Pure Text"/>
                <w:sz w:val="24"/>
                <w:szCs w:val="32"/>
              </w:rPr>
              <w:t xml:space="preserve"> </w:t>
            </w:r>
            <w:r w:rsidRPr="0093500A">
              <w:rPr>
                <w:rFonts w:ascii="Nokia Pure Text" w:hAnsi="Nokia Pure Text" w:cs="Nokia Pure Text"/>
                <w:szCs w:val="22"/>
              </w:rPr>
              <w:t>свободное владение</w:t>
            </w:r>
            <w:r>
              <w:rPr>
                <w:rFonts w:ascii="Nokia Pure Text" w:hAnsi="Nokia Pure Text" w:cs="Nokia Pure Text"/>
                <w:szCs w:val="22"/>
              </w:rPr>
              <w:t>,</w:t>
            </w:r>
            <w:r w:rsidRPr="0093500A">
              <w:rPr>
                <w:rFonts w:ascii="Nokia Pure Text" w:hAnsi="Nokia Pure Text" w:cs="Nokia Pure Text"/>
                <w:szCs w:val="22"/>
              </w:rPr>
              <w:t xml:space="preserve"> </w:t>
            </w:r>
            <w:r>
              <w:rPr>
                <w:rFonts w:ascii="Nokia Pure Text" w:hAnsi="Nokia Pure Text" w:cs="Nokia Pure Text"/>
                <w:szCs w:val="22"/>
              </w:rPr>
              <w:br/>
            </w:r>
            <w:r w:rsidRPr="0093500A">
              <w:rPr>
                <w:rFonts w:ascii="Nokia Pure Text" w:hAnsi="Nokia Pure Text" w:cs="Nokia Pure Text"/>
                <w:szCs w:val="22"/>
              </w:rPr>
              <w:t xml:space="preserve">в </w:t>
            </w:r>
            <w:proofErr w:type="spellStart"/>
            <w:r w:rsidRPr="0093500A">
              <w:rPr>
                <w:rFonts w:ascii="Nokia Pure Text" w:hAnsi="Nokia Pure Text" w:cs="Nokia Pure Text"/>
                <w:szCs w:val="22"/>
              </w:rPr>
              <w:t>т.ч</w:t>
            </w:r>
            <w:proofErr w:type="spellEnd"/>
            <w:r w:rsidRPr="0093500A">
              <w:rPr>
                <w:rFonts w:ascii="Nokia Pure Text" w:hAnsi="Nokia Pure Text" w:cs="Nokia Pure Text"/>
                <w:szCs w:val="22"/>
              </w:rPr>
              <w:t>. разговорным</w:t>
            </w:r>
            <w:r>
              <w:rPr>
                <w:rFonts w:ascii="Nokia Pure Text" w:hAnsi="Nokia Pure Text" w:cs="Nokia Pure Text"/>
                <w:szCs w:val="22"/>
              </w:rPr>
              <w:t xml:space="preserve"> англ.</w:t>
            </w:r>
          </w:p>
        </w:tc>
      </w:tr>
      <w:tr w:rsidR="008B6E4E" w:rsidRPr="00C8217B" w14:paraId="51762725" w14:textId="77777777" w:rsidTr="000E051E">
        <w:trPr>
          <w:trHeight w:val="20"/>
        </w:trPr>
        <w:tc>
          <w:tcPr>
            <w:tcW w:w="2788" w:type="dxa"/>
            <w:gridSpan w:val="2"/>
            <w:shd w:val="clear" w:color="auto" w:fill="E7E6E6"/>
            <w:tcMar>
              <w:top w:w="28" w:type="dxa"/>
              <w:bottom w:w="28" w:type="dxa"/>
              <w:right w:w="0" w:type="dxa"/>
            </w:tcMar>
          </w:tcPr>
          <w:p w14:paraId="19CA292B" w14:textId="77777777" w:rsidR="008B6E4E" w:rsidRPr="00C8217B" w:rsidRDefault="008B6E4E" w:rsidP="008B6E4E">
            <w:pPr>
              <w:rPr>
                <w:rFonts w:ascii="Nokia Pure Text" w:hAnsi="Nokia Pure Text" w:cs="Nokia Pure Text"/>
                <w:sz w:val="22"/>
                <w:szCs w:val="22"/>
              </w:rPr>
            </w:pPr>
            <w:r w:rsidRPr="00C8217B">
              <w:rPr>
                <w:rFonts w:ascii="Nokia Pure Text" w:hAnsi="Nokia Pure Text" w:cs="Nokia Pure Text"/>
                <w:sz w:val="22"/>
                <w:szCs w:val="22"/>
              </w:rPr>
              <w:t>Предполагаемый график работы, часов в неделю</w:t>
            </w:r>
          </w:p>
        </w:tc>
        <w:tc>
          <w:tcPr>
            <w:tcW w:w="2457" w:type="dxa"/>
            <w:shd w:val="clear" w:color="auto" w:fill="auto"/>
            <w:tcMar>
              <w:top w:w="28" w:type="dxa"/>
              <w:bottom w:w="28" w:type="dxa"/>
              <w:right w:w="0" w:type="dxa"/>
            </w:tcMar>
          </w:tcPr>
          <w:p w14:paraId="7B9A164F" w14:textId="77777777" w:rsidR="008B6E4E" w:rsidRPr="00C8217B" w:rsidRDefault="008B6E4E" w:rsidP="008B6E4E">
            <w:pPr>
              <w:rPr>
                <w:rFonts w:ascii="Nokia Pure Text" w:hAnsi="Nokia Pure Text" w:cs="Nokia Pure Text"/>
                <w:sz w:val="22"/>
                <w:szCs w:val="22"/>
              </w:rPr>
            </w:pPr>
            <w:r w:rsidRPr="0093500A">
              <w:rPr>
                <w:rFonts w:ascii="Nokia Pure Text" w:hAnsi="Nokia Pure Text" w:cs="Nokia Pure Text"/>
                <w:sz w:val="28"/>
                <w:szCs w:val="32"/>
              </w:rPr>
              <w:sym w:font="Symbol" w:char="F095"/>
            </w:r>
            <w:r w:rsidRPr="0093500A">
              <w:rPr>
                <w:rFonts w:ascii="Nokia Pure Text" w:hAnsi="Nokia Pure Text" w:cs="Nokia Pure Text"/>
                <w:sz w:val="24"/>
                <w:szCs w:val="32"/>
              </w:rPr>
              <w:t xml:space="preserve"> </w:t>
            </w:r>
            <w:r w:rsidRPr="00C8217B">
              <w:rPr>
                <w:rFonts w:ascii="Nokia Pure Text" w:hAnsi="Nokia Pure Text" w:cs="Nokia Pure Text"/>
                <w:sz w:val="22"/>
                <w:szCs w:val="22"/>
              </w:rPr>
              <w:t xml:space="preserve">20       </w:t>
            </w:r>
            <w:r w:rsidRPr="0093500A">
              <w:rPr>
                <w:rFonts w:ascii="Nokia Pure Text" w:hAnsi="Nokia Pure Text" w:cs="Nokia Pure Text"/>
                <w:sz w:val="28"/>
                <w:szCs w:val="32"/>
              </w:rPr>
              <w:sym w:font="Symbol" w:char="F095"/>
            </w:r>
            <w:r w:rsidRPr="0093500A">
              <w:rPr>
                <w:rFonts w:ascii="Nokia Pure Text" w:hAnsi="Nokia Pure Text" w:cs="Nokia Pure Text"/>
                <w:sz w:val="24"/>
                <w:szCs w:val="32"/>
              </w:rPr>
              <w:t xml:space="preserve"> </w:t>
            </w:r>
            <w:r w:rsidRPr="00C8217B">
              <w:rPr>
                <w:rFonts w:ascii="Nokia Pure Text" w:hAnsi="Nokia Pure Text" w:cs="Nokia Pure Text"/>
                <w:sz w:val="22"/>
                <w:szCs w:val="22"/>
              </w:rPr>
              <w:t xml:space="preserve">25       </w:t>
            </w:r>
            <w:r w:rsidRPr="0093500A">
              <w:rPr>
                <w:rFonts w:ascii="Nokia Pure Text" w:hAnsi="Nokia Pure Text" w:cs="Nokia Pure Text"/>
                <w:sz w:val="28"/>
                <w:szCs w:val="32"/>
              </w:rPr>
              <w:sym w:font="Symbol" w:char="F095"/>
            </w:r>
            <w:r w:rsidRPr="0093500A">
              <w:rPr>
                <w:rFonts w:ascii="Nokia Pure Text" w:hAnsi="Nokia Pure Text" w:cs="Nokia Pure Text"/>
                <w:sz w:val="24"/>
                <w:szCs w:val="32"/>
              </w:rPr>
              <w:t xml:space="preserve"> </w:t>
            </w:r>
            <w:r w:rsidRPr="00C8217B">
              <w:rPr>
                <w:rFonts w:ascii="Nokia Pure Text" w:hAnsi="Nokia Pure Text" w:cs="Nokia Pure Text"/>
                <w:sz w:val="22"/>
                <w:szCs w:val="22"/>
              </w:rPr>
              <w:t xml:space="preserve">30       </w:t>
            </w:r>
          </w:p>
          <w:p w14:paraId="6156BDAC" w14:textId="77777777" w:rsidR="008B6E4E" w:rsidRPr="00C8217B" w:rsidRDefault="008B6E4E" w:rsidP="008B6E4E">
            <w:pPr>
              <w:rPr>
                <w:rFonts w:ascii="Nokia Pure Text" w:hAnsi="Nokia Pure Text" w:cs="Nokia Pure Text"/>
                <w:sz w:val="22"/>
                <w:szCs w:val="22"/>
              </w:rPr>
            </w:pPr>
            <w:r w:rsidRPr="0093500A">
              <w:rPr>
                <w:rFonts w:ascii="Nokia Pure Text" w:hAnsi="Nokia Pure Text" w:cs="Nokia Pure Text"/>
                <w:sz w:val="28"/>
                <w:szCs w:val="32"/>
              </w:rPr>
              <w:sym w:font="Symbol" w:char="F095"/>
            </w:r>
            <w:r w:rsidRPr="0093500A">
              <w:rPr>
                <w:rFonts w:ascii="Nokia Pure Text" w:hAnsi="Nokia Pure Text" w:cs="Nokia Pure Text"/>
                <w:sz w:val="24"/>
                <w:szCs w:val="32"/>
              </w:rPr>
              <w:t xml:space="preserve"> </w:t>
            </w:r>
            <w:r w:rsidRPr="00C8217B">
              <w:rPr>
                <w:rFonts w:ascii="Nokia Pure Text" w:hAnsi="Nokia Pure Text" w:cs="Nokia Pure Text"/>
                <w:sz w:val="22"/>
                <w:szCs w:val="22"/>
              </w:rPr>
              <w:t xml:space="preserve">35       </w:t>
            </w:r>
            <w:r w:rsidRPr="0093500A">
              <w:rPr>
                <w:rFonts w:ascii="Nokia Pure Text" w:hAnsi="Nokia Pure Text" w:cs="Nokia Pure Text"/>
                <w:sz w:val="28"/>
                <w:szCs w:val="32"/>
              </w:rPr>
              <w:sym w:font="Symbol" w:char="F095"/>
            </w:r>
            <w:r w:rsidRPr="0093500A">
              <w:rPr>
                <w:rFonts w:ascii="Nokia Pure Text" w:hAnsi="Nokia Pure Text" w:cs="Nokia Pure Text"/>
                <w:sz w:val="24"/>
                <w:szCs w:val="32"/>
              </w:rPr>
              <w:t xml:space="preserve"> </w:t>
            </w:r>
            <w:r w:rsidRPr="00C8217B">
              <w:rPr>
                <w:rFonts w:ascii="Nokia Pure Text" w:hAnsi="Nokia Pure Text" w:cs="Nokia Pure Text"/>
                <w:sz w:val="22"/>
                <w:szCs w:val="22"/>
              </w:rPr>
              <w:t>40</w:t>
            </w:r>
          </w:p>
        </w:tc>
        <w:tc>
          <w:tcPr>
            <w:tcW w:w="2963" w:type="dxa"/>
            <w:shd w:val="clear" w:color="auto" w:fill="auto"/>
            <w:tcMar>
              <w:top w:w="28" w:type="dxa"/>
              <w:bottom w:w="28" w:type="dxa"/>
              <w:right w:w="0" w:type="dxa"/>
            </w:tcMar>
          </w:tcPr>
          <w:p w14:paraId="57B75BC1" w14:textId="77777777" w:rsidR="008B6E4E" w:rsidRPr="00C8217B" w:rsidRDefault="008B6E4E" w:rsidP="008B6E4E">
            <w:pPr>
              <w:rPr>
                <w:rFonts w:ascii="Nokia Pure Text" w:hAnsi="Nokia Pure Text" w:cs="Nokia Pure Text"/>
                <w:sz w:val="22"/>
                <w:szCs w:val="22"/>
              </w:rPr>
            </w:pPr>
            <w:r w:rsidRPr="00C8217B">
              <w:rPr>
                <w:rFonts w:ascii="Nokia Pure Text" w:hAnsi="Nokia Pure Text" w:cs="Nokia Pure Text"/>
                <w:sz w:val="22"/>
                <w:szCs w:val="22"/>
              </w:rPr>
              <w:t>Когда готовы начать работу / стажировку?</w:t>
            </w:r>
          </w:p>
        </w:tc>
        <w:tc>
          <w:tcPr>
            <w:tcW w:w="2618" w:type="dxa"/>
            <w:shd w:val="clear" w:color="auto" w:fill="auto"/>
            <w:tcMar>
              <w:top w:w="28" w:type="dxa"/>
              <w:bottom w:w="28" w:type="dxa"/>
              <w:right w:w="0" w:type="dxa"/>
            </w:tcMar>
          </w:tcPr>
          <w:p w14:paraId="3047E703" w14:textId="77777777" w:rsidR="008B6E4E" w:rsidRPr="00C8217B" w:rsidRDefault="008B6E4E" w:rsidP="008B6E4E">
            <w:pPr>
              <w:rPr>
                <w:rFonts w:ascii="Nokia Pure Text" w:hAnsi="Nokia Pure Text" w:cs="Nokia Pure Text"/>
                <w:sz w:val="22"/>
                <w:szCs w:val="22"/>
              </w:rPr>
            </w:pPr>
            <w:r w:rsidRPr="00C8217B">
              <w:rPr>
                <w:rFonts w:ascii="Nokia Pure Text" w:hAnsi="Nokia Pure Text" w:cs="Nokia Pure Text"/>
                <w:color w:val="AEAAAA"/>
                <w:sz w:val="22"/>
                <w:szCs w:val="22"/>
              </w:rPr>
              <w:t>Месяц и год</w:t>
            </w:r>
          </w:p>
        </w:tc>
      </w:tr>
      <w:tr w:rsidR="008B6E4E" w:rsidRPr="00C8217B" w14:paraId="324DBBE4" w14:textId="77777777" w:rsidTr="000E051E">
        <w:trPr>
          <w:trHeight w:val="20"/>
        </w:trPr>
        <w:tc>
          <w:tcPr>
            <w:tcW w:w="1126" w:type="dxa"/>
            <w:vMerge w:val="restart"/>
            <w:shd w:val="clear" w:color="auto" w:fill="E7E6E6"/>
            <w:tcMar>
              <w:top w:w="28" w:type="dxa"/>
              <w:bottom w:w="28" w:type="dxa"/>
              <w:right w:w="0" w:type="dxa"/>
            </w:tcMar>
            <w:vAlign w:val="center"/>
          </w:tcPr>
          <w:p w14:paraId="3CC8941A" w14:textId="77777777" w:rsidR="008B6E4E" w:rsidRPr="00C8217B" w:rsidRDefault="008B6E4E" w:rsidP="008B6E4E">
            <w:pPr>
              <w:rPr>
                <w:rFonts w:ascii="Nokia Pure Text" w:hAnsi="Nokia Pure Text" w:cs="Nokia Pure Text"/>
                <w:sz w:val="22"/>
                <w:szCs w:val="22"/>
              </w:rPr>
            </w:pPr>
            <w:r w:rsidRPr="00C8217B">
              <w:rPr>
                <w:rFonts w:ascii="Nokia Pure Text" w:hAnsi="Nokia Pure Text" w:cs="Nokia Pure Text"/>
                <w:sz w:val="22"/>
                <w:szCs w:val="22"/>
              </w:rPr>
              <w:t>Опыт работы</w:t>
            </w:r>
          </w:p>
        </w:tc>
        <w:tc>
          <w:tcPr>
            <w:tcW w:w="1662" w:type="dxa"/>
            <w:shd w:val="clear" w:color="auto" w:fill="E7E6E6"/>
            <w:tcMar>
              <w:right w:w="0" w:type="dxa"/>
            </w:tcMar>
          </w:tcPr>
          <w:p w14:paraId="75E6853B" w14:textId="77777777" w:rsidR="008B6E4E" w:rsidRPr="00C8217B" w:rsidRDefault="008B6E4E" w:rsidP="008B6E4E">
            <w:pPr>
              <w:rPr>
                <w:rFonts w:ascii="Nokia Pure Text" w:hAnsi="Nokia Pure Text" w:cs="Nokia Pure Text"/>
                <w:sz w:val="22"/>
                <w:szCs w:val="22"/>
              </w:rPr>
            </w:pPr>
            <w:r w:rsidRPr="00C8217B">
              <w:rPr>
                <w:rFonts w:ascii="Nokia Pure Text" w:hAnsi="Nokia Pure Text" w:cs="Nokia Pure Text"/>
                <w:sz w:val="22"/>
                <w:szCs w:val="22"/>
              </w:rPr>
              <w:t>Компания</w:t>
            </w:r>
          </w:p>
        </w:tc>
        <w:tc>
          <w:tcPr>
            <w:tcW w:w="2457" w:type="dxa"/>
            <w:shd w:val="clear" w:color="auto" w:fill="auto"/>
            <w:tcMar>
              <w:top w:w="28" w:type="dxa"/>
              <w:bottom w:w="28" w:type="dxa"/>
              <w:right w:w="0" w:type="dxa"/>
            </w:tcMar>
          </w:tcPr>
          <w:p w14:paraId="279215D5" w14:textId="77777777" w:rsidR="008B6E4E" w:rsidRPr="00C8217B" w:rsidRDefault="008B6E4E" w:rsidP="008B6E4E">
            <w:pPr>
              <w:rPr>
                <w:rFonts w:ascii="Nokia Pure Text" w:hAnsi="Nokia Pure Text" w:cs="Nokia Pure Text"/>
                <w:sz w:val="22"/>
                <w:szCs w:val="22"/>
              </w:rPr>
            </w:pPr>
          </w:p>
        </w:tc>
        <w:tc>
          <w:tcPr>
            <w:tcW w:w="2963" w:type="dxa"/>
            <w:shd w:val="clear" w:color="auto" w:fill="auto"/>
            <w:tcMar>
              <w:top w:w="28" w:type="dxa"/>
              <w:bottom w:w="28" w:type="dxa"/>
              <w:right w:w="0" w:type="dxa"/>
            </w:tcMar>
          </w:tcPr>
          <w:p w14:paraId="2A5C4759" w14:textId="77777777" w:rsidR="008B6E4E" w:rsidRPr="00C8217B" w:rsidRDefault="008B6E4E" w:rsidP="008B6E4E">
            <w:pPr>
              <w:rPr>
                <w:rFonts w:ascii="Nokia Pure Text" w:hAnsi="Nokia Pure Text" w:cs="Nokia Pure Text"/>
                <w:color w:val="AEAAAA"/>
                <w:sz w:val="22"/>
                <w:szCs w:val="22"/>
              </w:rPr>
            </w:pPr>
            <w:r w:rsidRPr="00C8217B">
              <w:rPr>
                <w:rFonts w:ascii="Nokia Pure Text" w:hAnsi="Nokia Pure Text" w:cs="Nokia Pure Text"/>
                <w:color w:val="AEAAAA"/>
                <w:sz w:val="22"/>
                <w:szCs w:val="22"/>
              </w:rPr>
              <w:t>Месяц и год начала</w:t>
            </w:r>
          </w:p>
        </w:tc>
        <w:tc>
          <w:tcPr>
            <w:tcW w:w="2618" w:type="dxa"/>
            <w:shd w:val="clear" w:color="auto" w:fill="auto"/>
            <w:tcMar>
              <w:top w:w="28" w:type="dxa"/>
              <w:bottom w:w="28" w:type="dxa"/>
              <w:right w:w="0" w:type="dxa"/>
            </w:tcMar>
          </w:tcPr>
          <w:p w14:paraId="3129F94D" w14:textId="77777777" w:rsidR="008B6E4E" w:rsidRPr="00C8217B" w:rsidRDefault="008B6E4E" w:rsidP="008B6E4E">
            <w:pPr>
              <w:rPr>
                <w:rFonts w:ascii="Nokia Pure Text" w:hAnsi="Nokia Pure Text" w:cs="Nokia Pure Text"/>
                <w:color w:val="AEAAAA"/>
                <w:sz w:val="22"/>
                <w:szCs w:val="22"/>
              </w:rPr>
            </w:pPr>
            <w:r w:rsidRPr="00C8217B">
              <w:rPr>
                <w:rFonts w:ascii="Nokia Pure Text" w:hAnsi="Nokia Pure Text" w:cs="Nokia Pure Text"/>
                <w:color w:val="AEAAAA"/>
                <w:sz w:val="22"/>
                <w:szCs w:val="22"/>
              </w:rPr>
              <w:t>Месяц и год окончания</w:t>
            </w:r>
          </w:p>
        </w:tc>
      </w:tr>
      <w:tr w:rsidR="008B6E4E" w:rsidRPr="00C8217B" w14:paraId="27A8C924" w14:textId="77777777" w:rsidTr="000E051E">
        <w:trPr>
          <w:trHeight w:val="20"/>
        </w:trPr>
        <w:tc>
          <w:tcPr>
            <w:tcW w:w="1126" w:type="dxa"/>
            <w:vMerge/>
            <w:shd w:val="clear" w:color="auto" w:fill="E7E6E6"/>
            <w:tcMar>
              <w:top w:w="28" w:type="dxa"/>
              <w:bottom w:w="28" w:type="dxa"/>
              <w:right w:w="0" w:type="dxa"/>
            </w:tcMar>
          </w:tcPr>
          <w:p w14:paraId="6B2DE727" w14:textId="77777777" w:rsidR="008B6E4E" w:rsidRPr="00C8217B" w:rsidRDefault="008B6E4E" w:rsidP="008B6E4E">
            <w:pPr>
              <w:rPr>
                <w:rFonts w:ascii="Nokia Pure Text" w:hAnsi="Nokia Pure Text" w:cs="Nokia Pure Text"/>
                <w:sz w:val="22"/>
                <w:szCs w:val="22"/>
              </w:rPr>
            </w:pPr>
          </w:p>
        </w:tc>
        <w:tc>
          <w:tcPr>
            <w:tcW w:w="1662" w:type="dxa"/>
            <w:shd w:val="clear" w:color="auto" w:fill="E7E6E6"/>
            <w:tcMar>
              <w:right w:w="0" w:type="dxa"/>
            </w:tcMar>
          </w:tcPr>
          <w:p w14:paraId="5B09AE64" w14:textId="77777777" w:rsidR="008B6E4E" w:rsidRPr="00C8217B" w:rsidRDefault="008B6E4E" w:rsidP="008B6E4E">
            <w:pPr>
              <w:rPr>
                <w:rFonts w:ascii="Nokia Pure Text" w:hAnsi="Nokia Pure Text" w:cs="Nokia Pure Text"/>
                <w:sz w:val="22"/>
                <w:szCs w:val="22"/>
              </w:rPr>
            </w:pPr>
            <w:r w:rsidRPr="00C8217B">
              <w:rPr>
                <w:rFonts w:ascii="Nokia Pure Text" w:hAnsi="Nokia Pure Text" w:cs="Nokia Pure Text"/>
                <w:sz w:val="22"/>
                <w:szCs w:val="22"/>
              </w:rPr>
              <w:t>Должность</w:t>
            </w:r>
          </w:p>
        </w:tc>
        <w:tc>
          <w:tcPr>
            <w:tcW w:w="2457" w:type="dxa"/>
            <w:shd w:val="clear" w:color="auto" w:fill="auto"/>
            <w:tcMar>
              <w:top w:w="28" w:type="dxa"/>
              <w:bottom w:w="28" w:type="dxa"/>
              <w:right w:w="0" w:type="dxa"/>
            </w:tcMar>
          </w:tcPr>
          <w:p w14:paraId="1D740979" w14:textId="77777777" w:rsidR="008B6E4E" w:rsidRPr="00C8217B" w:rsidRDefault="008B6E4E" w:rsidP="008B6E4E">
            <w:pPr>
              <w:rPr>
                <w:rFonts w:ascii="Nokia Pure Text" w:hAnsi="Nokia Pure Text" w:cs="Nokia Pure Text"/>
                <w:sz w:val="22"/>
                <w:szCs w:val="22"/>
              </w:rPr>
            </w:pPr>
          </w:p>
        </w:tc>
        <w:tc>
          <w:tcPr>
            <w:tcW w:w="2963" w:type="dxa"/>
            <w:shd w:val="clear" w:color="auto" w:fill="E7E6E6"/>
            <w:tcMar>
              <w:top w:w="28" w:type="dxa"/>
              <w:bottom w:w="28" w:type="dxa"/>
              <w:right w:w="0" w:type="dxa"/>
            </w:tcMar>
          </w:tcPr>
          <w:p w14:paraId="079C23F4" w14:textId="77777777" w:rsidR="008B6E4E" w:rsidRPr="00C8217B" w:rsidRDefault="008B6E4E" w:rsidP="008B6E4E">
            <w:pPr>
              <w:rPr>
                <w:rFonts w:ascii="Nokia Pure Text" w:hAnsi="Nokia Pure Text" w:cs="Nokia Pure Text"/>
                <w:sz w:val="22"/>
                <w:szCs w:val="22"/>
              </w:rPr>
            </w:pPr>
            <w:r w:rsidRPr="00C8217B">
              <w:rPr>
                <w:rFonts w:ascii="Nokia Pure Text" w:hAnsi="Nokia Pure Text" w:cs="Nokia Pure Text"/>
                <w:sz w:val="22"/>
                <w:szCs w:val="22"/>
              </w:rPr>
              <w:t>Обязанности</w:t>
            </w:r>
          </w:p>
        </w:tc>
        <w:tc>
          <w:tcPr>
            <w:tcW w:w="2618" w:type="dxa"/>
            <w:shd w:val="clear" w:color="auto" w:fill="auto"/>
            <w:tcMar>
              <w:top w:w="28" w:type="dxa"/>
              <w:bottom w:w="28" w:type="dxa"/>
              <w:right w:w="0" w:type="dxa"/>
            </w:tcMar>
          </w:tcPr>
          <w:p w14:paraId="0C1BF593" w14:textId="77777777" w:rsidR="008B6E4E" w:rsidRPr="00C8217B" w:rsidRDefault="008B6E4E" w:rsidP="008B6E4E">
            <w:pPr>
              <w:rPr>
                <w:rFonts w:ascii="Nokia Pure Text" w:hAnsi="Nokia Pure Text" w:cs="Nokia Pure Text"/>
                <w:sz w:val="22"/>
                <w:szCs w:val="22"/>
              </w:rPr>
            </w:pPr>
          </w:p>
        </w:tc>
      </w:tr>
      <w:tr w:rsidR="008B6E4E" w:rsidRPr="00C8217B" w14:paraId="25320CA2" w14:textId="77777777" w:rsidTr="000E051E">
        <w:trPr>
          <w:trHeight w:val="20"/>
        </w:trPr>
        <w:tc>
          <w:tcPr>
            <w:tcW w:w="1126" w:type="dxa"/>
            <w:vMerge/>
            <w:shd w:val="clear" w:color="auto" w:fill="E7E6E6"/>
            <w:tcMar>
              <w:top w:w="28" w:type="dxa"/>
              <w:bottom w:w="28" w:type="dxa"/>
              <w:right w:w="0" w:type="dxa"/>
            </w:tcMar>
          </w:tcPr>
          <w:p w14:paraId="11394186" w14:textId="77777777" w:rsidR="008B6E4E" w:rsidRPr="00C8217B" w:rsidRDefault="008B6E4E" w:rsidP="008B6E4E">
            <w:pPr>
              <w:rPr>
                <w:rFonts w:ascii="Nokia Pure Text" w:hAnsi="Nokia Pure Text" w:cs="Nokia Pure Text"/>
                <w:sz w:val="22"/>
                <w:szCs w:val="22"/>
              </w:rPr>
            </w:pPr>
          </w:p>
        </w:tc>
        <w:tc>
          <w:tcPr>
            <w:tcW w:w="1662" w:type="dxa"/>
            <w:shd w:val="clear" w:color="auto" w:fill="E7E6E6"/>
            <w:tcMar>
              <w:right w:w="0" w:type="dxa"/>
            </w:tcMar>
          </w:tcPr>
          <w:p w14:paraId="5C93642E" w14:textId="77777777" w:rsidR="008B6E4E" w:rsidRPr="00C8217B" w:rsidRDefault="008B6E4E" w:rsidP="008B6E4E">
            <w:pPr>
              <w:rPr>
                <w:rFonts w:ascii="Nokia Pure Text" w:hAnsi="Nokia Pure Text" w:cs="Nokia Pure Text"/>
                <w:sz w:val="22"/>
                <w:szCs w:val="22"/>
              </w:rPr>
            </w:pPr>
            <w:r w:rsidRPr="00C8217B">
              <w:rPr>
                <w:rFonts w:ascii="Nokia Pure Text" w:hAnsi="Nokia Pure Text" w:cs="Nokia Pure Text"/>
                <w:sz w:val="22"/>
                <w:szCs w:val="22"/>
              </w:rPr>
              <w:t>Компания</w:t>
            </w:r>
          </w:p>
        </w:tc>
        <w:tc>
          <w:tcPr>
            <w:tcW w:w="2457" w:type="dxa"/>
            <w:shd w:val="clear" w:color="auto" w:fill="auto"/>
            <w:tcMar>
              <w:top w:w="28" w:type="dxa"/>
              <w:bottom w:w="28" w:type="dxa"/>
              <w:right w:w="0" w:type="dxa"/>
            </w:tcMar>
          </w:tcPr>
          <w:p w14:paraId="1D7722E3" w14:textId="77777777" w:rsidR="008B6E4E" w:rsidRPr="00C8217B" w:rsidRDefault="008B6E4E" w:rsidP="008B6E4E">
            <w:pPr>
              <w:rPr>
                <w:rFonts w:ascii="Nokia Pure Text" w:hAnsi="Nokia Pure Text" w:cs="Nokia Pure Text"/>
                <w:sz w:val="22"/>
                <w:szCs w:val="22"/>
              </w:rPr>
            </w:pPr>
          </w:p>
        </w:tc>
        <w:tc>
          <w:tcPr>
            <w:tcW w:w="2963" w:type="dxa"/>
            <w:shd w:val="clear" w:color="auto" w:fill="auto"/>
            <w:tcMar>
              <w:top w:w="28" w:type="dxa"/>
              <w:bottom w:w="28" w:type="dxa"/>
              <w:right w:w="0" w:type="dxa"/>
            </w:tcMar>
          </w:tcPr>
          <w:p w14:paraId="7E8220B3" w14:textId="77777777" w:rsidR="008B6E4E" w:rsidRPr="00C8217B" w:rsidRDefault="008B6E4E" w:rsidP="008B6E4E">
            <w:pPr>
              <w:rPr>
                <w:rFonts w:ascii="Nokia Pure Text" w:hAnsi="Nokia Pure Text" w:cs="Nokia Pure Text"/>
                <w:color w:val="AEAAAA"/>
                <w:sz w:val="22"/>
                <w:szCs w:val="22"/>
              </w:rPr>
            </w:pPr>
            <w:r w:rsidRPr="00C8217B">
              <w:rPr>
                <w:rFonts w:ascii="Nokia Pure Text" w:hAnsi="Nokia Pure Text" w:cs="Nokia Pure Text"/>
                <w:color w:val="AEAAAA"/>
                <w:sz w:val="22"/>
                <w:szCs w:val="22"/>
              </w:rPr>
              <w:t>Месяц и год начала</w:t>
            </w:r>
          </w:p>
        </w:tc>
        <w:tc>
          <w:tcPr>
            <w:tcW w:w="2618" w:type="dxa"/>
            <w:shd w:val="clear" w:color="auto" w:fill="auto"/>
            <w:tcMar>
              <w:top w:w="28" w:type="dxa"/>
              <w:bottom w:w="28" w:type="dxa"/>
              <w:right w:w="0" w:type="dxa"/>
            </w:tcMar>
          </w:tcPr>
          <w:p w14:paraId="612D62BE" w14:textId="77777777" w:rsidR="008B6E4E" w:rsidRPr="00C8217B" w:rsidRDefault="008B6E4E" w:rsidP="008B6E4E">
            <w:pPr>
              <w:rPr>
                <w:rFonts w:ascii="Nokia Pure Text" w:hAnsi="Nokia Pure Text" w:cs="Nokia Pure Text"/>
                <w:color w:val="AEAAAA"/>
                <w:sz w:val="22"/>
                <w:szCs w:val="22"/>
              </w:rPr>
            </w:pPr>
            <w:r w:rsidRPr="00C8217B">
              <w:rPr>
                <w:rFonts w:ascii="Nokia Pure Text" w:hAnsi="Nokia Pure Text" w:cs="Nokia Pure Text"/>
                <w:color w:val="AEAAAA"/>
                <w:sz w:val="22"/>
                <w:szCs w:val="22"/>
              </w:rPr>
              <w:t>Месяц и год окончания</w:t>
            </w:r>
          </w:p>
        </w:tc>
      </w:tr>
      <w:tr w:rsidR="008B6E4E" w:rsidRPr="00C8217B" w14:paraId="6355FB51" w14:textId="77777777" w:rsidTr="000E051E">
        <w:trPr>
          <w:trHeight w:val="20"/>
        </w:trPr>
        <w:tc>
          <w:tcPr>
            <w:tcW w:w="1126" w:type="dxa"/>
            <w:vMerge/>
            <w:shd w:val="clear" w:color="auto" w:fill="E7E6E6"/>
            <w:tcMar>
              <w:top w:w="28" w:type="dxa"/>
              <w:bottom w:w="28" w:type="dxa"/>
              <w:right w:w="0" w:type="dxa"/>
            </w:tcMar>
          </w:tcPr>
          <w:p w14:paraId="0C1B7520" w14:textId="77777777" w:rsidR="008B6E4E" w:rsidRPr="00C8217B" w:rsidRDefault="008B6E4E" w:rsidP="008B6E4E">
            <w:pPr>
              <w:rPr>
                <w:rFonts w:ascii="Nokia Pure Text" w:hAnsi="Nokia Pure Text" w:cs="Nokia Pure Text"/>
                <w:sz w:val="22"/>
                <w:szCs w:val="22"/>
              </w:rPr>
            </w:pPr>
          </w:p>
        </w:tc>
        <w:tc>
          <w:tcPr>
            <w:tcW w:w="1662" w:type="dxa"/>
            <w:shd w:val="clear" w:color="auto" w:fill="E7E6E6"/>
            <w:tcMar>
              <w:right w:w="0" w:type="dxa"/>
            </w:tcMar>
          </w:tcPr>
          <w:p w14:paraId="1469110A" w14:textId="77777777" w:rsidR="008B6E4E" w:rsidRPr="00C8217B" w:rsidRDefault="008B6E4E" w:rsidP="008B6E4E">
            <w:pPr>
              <w:rPr>
                <w:rFonts w:ascii="Nokia Pure Text" w:hAnsi="Nokia Pure Text" w:cs="Nokia Pure Text"/>
                <w:sz w:val="22"/>
                <w:szCs w:val="22"/>
              </w:rPr>
            </w:pPr>
            <w:r w:rsidRPr="00C8217B">
              <w:rPr>
                <w:rFonts w:ascii="Nokia Pure Text" w:hAnsi="Nokia Pure Text" w:cs="Nokia Pure Text"/>
                <w:sz w:val="22"/>
                <w:szCs w:val="22"/>
              </w:rPr>
              <w:t>Должность</w:t>
            </w:r>
          </w:p>
        </w:tc>
        <w:tc>
          <w:tcPr>
            <w:tcW w:w="2457" w:type="dxa"/>
            <w:shd w:val="clear" w:color="auto" w:fill="auto"/>
            <w:tcMar>
              <w:top w:w="28" w:type="dxa"/>
              <w:bottom w:w="28" w:type="dxa"/>
              <w:right w:w="0" w:type="dxa"/>
            </w:tcMar>
          </w:tcPr>
          <w:p w14:paraId="1DBF59E4" w14:textId="77777777" w:rsidR="008B6E4E" w:rsidRPr="00C8217B" w:rsidRDefault="008B6E4E" w:rsidP="008B6E4E">
            <w:pPr>
              <w:rPr>
                <w:rFonts w:ascii="Nokia Pure Text" w:hAnsi="Nokia Pure Text" w:cs="Nokia Pure Text"/>
                <w:sz w:val="22"/>
                <w:szCs w:val="22"/>
              </w:rPr>
            </w:pPr>
          </w:p>
        </w:tc>
        <w:tc>
          <w:tcPr>
            <w:tcW w:w="2963" w:type="dxa"/>
            <w:shd w:val="clear" w:color="auto" w:fill="E7E6E6"/>
            <w:tcMar>
              <w:top w:w="28" w:type="dxa"/>
              <w:bottom w:w="28" w:type="dxa"/>
              <w:right w:w="0" w:type="dxa"/>
            </w:tcMar>
          </w:tcPr>
          <w:p w14:paraId="50E84E94" w14:textId="77777777" w:rsidR="008B6E4E" w:rsidRPr="00C8217B" w:rsidRDefault="008B6E4E" w:rsidP="008B6E4E">
            <w:pPr>
              <w:rPr>
                <w:rFonts w:ascii="Nokia Pure Text" w:hAnsi="Nokia Pure Text" w:cs="Nokia Pure Text"/>
                <w:sz w:val="22"/>
                <w:szCs w:val="22"/>
              </w:rPr>
            </w:pPr>
            <w:r w:rsidRPr="00C8217B">
              <w:rPr>
                <w:rFonts w:ascii="Nokia Pure Text" w:hAnsi="Nokia Pure Text" w:cs="Nokia Pure Text"/>
                <w:sz w:val="22"/>
                <w:szCs w:val="22"/>
              </w:rPr>
              <w:t>Обязанности</w:t>
            </w:r>
          </w:p>
        </w:tc>
        <w:tc>
          <w:tcPr>
            <w:tcW w:w="2618" w:type="dxa"/>
            <w:shd w:val="clear" w:color="auto" w:fill="auto"/>
            <w:tcMar>
              <w:top w:w="28" w:type="dxa"/>
              <w:bottom w:w="28" w:type="dxa"/>
              <w:right w:w="0" w:type="dxa"/>
            </w:tcMar>
          </w:tcPr>
          <w:p w14:paraId="7B1B59EE" w14:textId="77777777" w:rsidR="008B6E4E" w:rsidRPr="00C8217B" w:rsidRDefault="008B6E4E" w:rsidP="008B6E4E">
            <w:pPr>
              <w:rPr>
                <w:rFonts w:ascii="Nokia Pure Text" w:hAnsi="Nokia Pure Text" w:cs="Nokia Pure Text"/>
                <w:sz w:val="22"/>
                <w:szCs w:val="22"/>
              </w:rPr>
            </w:pPr>
          </w:p>
        </w:tc>
      </w:tr>
      <w:tr w:rsidR="008B6E4E" w:rsidRPr="00C8217B" w14:paraId="4D4A8CC7" w14:textId="77777777" w:rsidTr="000E051E">
        <w:trPr>
          <w:trHeight w:val="20"/>
        </w:trPr>
        <w:tc>
          <w:tcPr>
            <w:tcW w:w="2788" w:type="dxa"/>
            <w:gridSpan w:val="2"/>
            <w:shd w:val="clear" w:color="auto" w:fill="E7E6E6"/>
            <w:tcMar>
              <w:top w:w="28" w:type="dxa"/>
              <w:bottom w:w="28" w:type="dxa"/>
              <w:right w:w="0" w:type="dxa"/>
            </w:tcMar>
          </w:tcPr>
          <w:p w14:paraId="74973601" w14:textId="499CC438" w:rsidR="008B6E4E" w:rsidRPr="00C8217B" w:rsidRDefault="008B6E4E" w:rsidP="008B6E4E">
            <w:pPr>
              <w:rPr>
                <w:rFonts w:ascii="Nokia Pure Text" w:hAnsi="Nokia Pure Text" w:cs="Nokia Pure Text"/>
                <w:sz w:val="22"/>
                <w:szCs w:val="22"/>
              </w:rPr>
            </w:pPr>
            <w:r w:rsidRPr="00C8217B">
              <w:rPr>
                <w:rFonts w:ascii="Nokia Pure Text" w:hAnsi="Nokia Pure Text" w:cs="Nokia Pure Text"/>
                <w:sz w:val="22"/>
                <w:szCs w:val="22"/>
              </w:rPr>
              <w:t>Дополнительная информация</w:t>
            </w:r>
          </w:p>
        </w:tc>
        <w:tc>
          <w:tcPr>
            <w:tcW w:w="8041" w:type="dxa"/>
            <w:gridSpan w:val="3"/>
            <w:shd w:val="clear" w:color="auto" w:fill="auto"/>
            <w:tcMar>
              <w:top w:w="28" w:type="dxa"/>
              <w:bottom w:w="28" w:type="dxa"/>
              <w:right w:w="0" w:type="dxa"/>
            </w:tcMar>
          </w:tcPr>
          <w:p w14:paraId="67FFAD8F" w14:textId="77777777" w:rsidR="008B6E4E" w:rsidRPr="00C8217B" w:rsidRDefault="008B6E4E" w:rsidP="008B6E4E">
            <w:pPr>
              <w:rPr>
                <w:rFonts w:ascii="Nokia Pure Text" w:hAnsi="Nokia Pure Text" w:cs="Nokia Pure Text"/>
                <w:color w:val="AEAAAA"/>
                <w:sz w:val="22"/>
                <w:szCs w:val="22"/>
              </w:rPr>
            </w:pPr>
            <w:r w:rsidRPr="00C8217B">
              <w:rPr>
                <w:rFonts w:ascii="Nokia Pure Text" w:hAnsi="Nokia Pure Text" w:cs="Nokia Pure Text"/>
                <w:color w:val="AEAAAA"/>
                <w:sz w:val="22"/>
                <w:szCs w:val="22"/>
              </w:rPr>
              <w:t>____________________________________________________________________</w:t>
            </w:r>
          </w:p>
          <w:p w14:paraId="56B2480D" w14:textId="77777777" w:rsidR="008B6E4E" w:rsidRPr="00C8217B" w:rsidRDefault="008B6E4E" w:rsidP="008B6E4E">
            <w:pPr>
              <w:rPr>
                <w:rFonts w:ascii="Nokia Pure Text" w:hAnsi="Nokia Pure Text" w:cs="Nokia Pure Text"/>
                <w:color w:val="AEAAAA"/>
                <w:sz w:val="22"/>
                <w:szCs w:val="22"/>
              </w:rPr>
            </w:pPr>
            <w:r w:rsidRPr="00C8217B">
              <w:rPr>
                <w:rFonts w:ascii="Nokia Pure Text" w:hAnsi="Nokia Pure Text" w:cs="Nokia Pure Text"/>
                <w:color w:val="AEAAAA"/>
                <w:sz w:val="22"/>
                <w:szCs w:val="22"/>
              </w:rPr>
              <w:t>____________________________________________________________________</w:t>
            </w:r>
          </w:p>
          <w:p w14:paraId="1082F34B" w14:textId="77777777" w:rsidR="008B6E4E" w:rsidRPr="00C8217B" w:rsidRDefault="008B6E4E" w:rsidP="008B6E4E">
            <w:pPr>
              <w:rPr>
                <w:rFonts w:ascii="Nokia Pure Text" w:hAnsi="Nokia Pure Text" w:cs="Nokia Pure Text"/>
                <w:color w:val="AEAAAA"/>
                <w:sz w:val="22"/>
                <w:szCs w:val="22"/>
              </w:rPr>
            </w:pPr>
            <w:r w:rsidRPr="00C8217B">
              <w:rPr>
                <w:rFonts w:ascii="Nokia Pure Text" w:hAnsi="Nokia Pure Text" w:cs="Nokia Pure Text"/>
                <w:color w:val="AEAAAA"/>
                <w:sz w:val="22"/>
                <w:szCs w:val="22"/>
              </w:rPr>
              <w:t>____________________________________________________________________</w:t>
            </w:r>
          </w:p>
          <w:p w14:paraId="0ABC2C30" w14:textId="77777777" w:rsidR="008B6E4E" w:rsidRPr="00C8217B" w:rsidRDefault="008B6E4E" w:rsidP="008B6E4E">
            <w:pPr>
              <w:rPr>
                <w:rFonts w:ascii="Nokia Pure Text" w:hAnsi="Nokia Pure Text" w:cs="Nokia Pure Text"/>
                <w:color w:val="AEAAAA"/>
                <w:sz w:val="22"/>
                <w:szCs w:val="22"/>
              </w:rPr>
            </w:pPr>
            <w:r w:rsidRPr="00C8217B">
              <w:rPr>
                <w:rFonts w:ascii="Nokia Pure Text" w:hAnsi="Nokia Pure Text" w:cs="Nokia Pure Text"/>
                <w:color w:val="AEAAAA"/>
                <w:sz w:val="22"/>
                <w:szCs w:val="22"/>
              </w:rPr>
              <w:t>____________________________________________________________________</w:t>
            </w:r>
          </w:p>
          <w:p w14:paraId="2F90EB91" w14:textId="77777777" w:rsidR="000E051E" w:rsidRPr="00C8217B" w:rsidRDefault="000E051E" w:rsidP="000E051E">
            <w:pPr>
              <w:rPr>
                <w:rFonts w:ascii="Nokia Pure Text" w:hAnsi="Nokia Pure Text" w:cs="Nokia Pure Text"/>
                <w:color w:val="AEAAAA"/>
                <w:sz w:val="22"/>
                <w:szCs w:val="22"/>
              </w:rPr>
            </w:pPr>
            <w:r w:rsidRPr="00C8217B">
              <w:rPr>
                <w:rFonts w:ascii="Nokia Pure Text" w:hAnsi="Nokia Pure Text" w:cs="Nokia Pure Text"/>
                <w:color w:val="AEAAAA"/>
                <w:sz w:val="22"/>
                <w:szCs w:val="22"/>
              </w:rPr>
              <w:t>____________________________________________________________________</w:t>
            </w:r>
          </w:p>
          <w:p w14:paraId="6FF7D9CB" w14:textId="77777777" w:rsidR="008B6E4E" w:rsidRPr="00C8217B" w:rsidRDefault="008B6E4E" w:rsidP="008B6E4E">
            <w:pPr>
              <w:rPr>
                <w:rFonts w:ascii="Nokia Pure Text" w:hAnsi="Nokia Pure Text" w:cs="Nokia Pure Text"/>
                <w:color w:val="AEAAAA"/>
                <w:sz w:val="22"/>
                <w:szCs w:val="22"/>
              </w:rPr>
            </w:pPr>
            <w:r w:rsidRPr="00C8217B">
              <w:rPr>
                <w:rFonts w:ascii="Nokia Pure Text" w:hAnsi="Nokia Pure Text" w:cs="Nokia Pure Text"/>
                <w:color w:val="AEAAAA"/>
                <w:sz w:val="22"/>
                <w:szCs w:val="22"/>
              </w:rPr>
              <w:t>____________________________________________________________________</w:t>
            </w:r>
          </w:p>
          <w:p w14:paraId="126B2EF8" w14:textId="77777777" w:rsidR="008B6E4E" w:rsidRPr="00C8217B" w:rsidRDefault="008B6E4E" w:rsidP="008B6E4E">
            <w:pPr>
              <w:rPr>
                <w:rFonts w:ascii="Nokia Pure Text" w:hAnsi="Nokia Pure Text" w:cs="Nokia Pure Text"/>
                <w:color w:val="AEAAAA"/>
                <w:sz w:val="22"/>
                <w:szCs w:val="22"/>
              </w:rPr>
            </w:pPr>
            <w:r w:rsidRPr="00C8217B">
              <w:rPr>
                <w:rFonts w:ascii="Nokia Pure Text" w:hAnsi="Nokia Pure Text" w:cs="Nokia Pure Text"/>
                <w:color w:val="AEAAAA"/>
                <w:sz w:val="22"/>
                <w:szCs w:val="22"/>
              </w:rPr>
              <w:t>____________________________________________________________________</w:t>
            </w:r>
          </w:p>
          <w:p w14:paraId="34F59B10" w14:textId="77777777" w:rsidR="008B6E4E" w:rsidRPr="00C8217B" w:rsidRDefault="008B6E4E" w:rsidP="00875E8B">
            <w:pPr>
              <w:rPr>
                <w:rFonts w:ascii="Nokia Pure Text" w:hAnsi="Nokia Pure Text" w:cs="Nokia Pure Text"/>
                <w:sz w:val="22"/>
                <w:szCs w:val="22"/>
              </w:rPr>
            </w:pPr>
          </w:p>
        </w:tc>
      </w:tr>
      <w:tr w:rsidR="008B6E4E" w:rsidRPr="00C8217B" w14:paraId="2D45A7CB" w14:textId="77777777" w:rsidTr="000E051E">
        <w:trPr>
          <w:trHeight w:val="20"/>
        </w:trPr>
        <w:tc>
          <w:tcPr>
            <w:tcW w:w="8211" w:type="dxa"/>
            <w:gridSpan w:val="4"/>
            <w:shd w:val="clear" w:color="auto" w:fill="auto"/>
            <w:tcMar>
              <w:top w:w="28" w:type="dxa"/>
              <w:bottom w:w="28" w:type="dxa"/>
              <w:right w:w="0" w:type="dxa"/>
            </w:tcMar>
          </w:tcPr>
          <w:p w14:paraId="40079193" w14:textId="5CDF17DA" w:rsidR="00CC3B8E" w:rsidRPr="0093500A" w:rsidRDefault="008B6E4E" w:rsidP="00CC3B8E">
            <w:pPr>
              <w:rPr>
                <w:rFonts w:ascii="Nokia Pure Text" w:hAnsi="Nokia Pure Text" w:cs="Nokia Pure Text"/>
                <w:color w:val="AEAAAA"/>
                <w:sz w:val="21"/>
                <w:szCs w:val="21"/>
              </w:rPr>
            </w:pPr>
            <w:r w:rsidRPr="00CC3B8E">
              <w:rPr>
                <w:rFonts w:ascii="Nokia Pure Text" w:hAnsi="Nokia Pure Text" w:cs="Nokia Pure Text"/>
                <w:sz w:val="16"/>
                <w:szCs w:val="16"/>
              </w:rPr>
              <w:t>Выражаю согласие на обработку персональных данных представленных в анкете</w:t>
            </w:r>
            <w:r w:rsidR="00CC3B8E">
              <w:rPr>
                <w:rFonts w:ascii="Nokia Pure Text" w:hAnsi="Nokia Pure Text" w:cs="Nokia Pure Text"/>
                <w:sz w:val="16"/>
                <w:szCs w:val="16"/>
              </w:rPr>
              <w:t>.</w:t>
            </w:r>
            <w:r w:rsidR="00CC3B8E" w:rsidRPr="00CC3B8E">
              <w:rPr>
                <w:rFonts w:ascii="Nokia Pure Text" w:hAnsi="Nokia Pure Text" w:cs="Nokia Pure Text"/>
                <w:sz w:val="16"/>
                <w:szCs w:val="16"/>
              </w:rPr>
              <w:t xml:space="preserve"> Методы обработки персональных данных: сбор; запись; систематизация; накопление; хранение; уточнение (обновление, изменение); извлечение; использование; передача (распространение, предоставление, доступ); обезличивание; блокирование; удаление; уничтожение. </w:t>
            </w:r>
            <w:r w:rsidR="00CC3B8E">
              <w:rPr>
                <w:rFonts w:ascii="Nokia Pure Text" w:hAnsi="Nokia Pure Text" w:cs="Nokia Pure Text"/>
                <w:sz w:val="16"/>
                <w:szCs w:val="16"/>
              </w:rPr>
              <w:t xml:space="preserve">Также </w:t>
            </w:r>
            <w:r w:rsidR="00CC3B8E" w:rsidRPr="00CC3B8E">
              <w:rPr>
                <w:rFonts w:ascii="Nokia Pure Text" w:hAnsi="Nokia Pure Text" w:cs="Nokia Pure Text"/>
                <w:sz w:val="16"/>
                <w:szCs w:val="16"/>
              </w:rPr>
              <w:t>выражаю согласие на передачу всех моих персональных данных, указанных в анкете</w:t>
            </w:r>
            <w:r w:rsidR="00CC3B8E">
              <w:rPr>
                <w:rFonts w:ascii="Nokia Pure Text" w:hAnsi="Nokia Pure Text" w:cs="Nokia Pure Text"/>
                <w:sz w:val="16"/>
                <w:szCs w:val="16"/>
              </w:rPr>
              <w:t>,</w:t>
            </w:r>
            <w:r w:rsidR="00CC3B8E" w:rsidRPr="00CC3B8E">
              <w:rPr>
                <w:rFonts w:ascii="Nokia Pure Text" w:hAnsi="Nokia Pure Text" w:cs="Nokia Pure Text"/>
                <w:sz w:val="16"/>
                <w:szCs w:val="16"/>
              </w:rPr>
              <w:t xml:space="preserve"> </w:t>
            </w:r>
            <w:r w:rsidR="00CC3B8E">
              <w:rPr>
                <w:rFonts w:ascii="Nokia Pure Text" w:hAnsi="Nokia Pure Text" w:cs="Nokia Pure Text"/>
                <w:sz w:val="16"/>
                <w:szCs w:val="16"/>
              </w:rPr>
              <w:t xml:space="preserve">аффилированным лицам Группы Компаний </w:t>
            </w:r>
            <w:r w:rsidR="00CC3B8E">
              <w:rPr>
                <w:rFonts w:ascii="Nokia Pure Text" w:hAnsi="Nokia Pure Text" w:cs="Nokia Pure Text"/>
                <w:sz w:val="16"/>
                <w:szCs w:val="16"/>
                <w:lang w:val="en-GB"/>
              </w:rPr>
              <w:t>Nokia</w:t>
            </w:r>
            <w:r w:rsidR="00CC3B8E" w:rsidRPr="00CC3B8E">
              <w:rPr>
                <w:rFonts w:ascii="Nokia Pure Text" w:hAnsi="Nokia Pure Text" w:cs="Nokia Pure Text"/>
                <w:sz w:val="16"/>
                <w:szCs w:val="16"/>
              </w:rPr>
              <w:t>.</w:t>
            </w:r>
          </w:p>
        </w:tc>
        <w:tc>
          <w:tcPr>
            <w:tcW w:w="2618" w:type="dxa"/>
            <w:shd w:val="clear" w:color="auto" w:fill="auto"/>
            <w:tcMar>
              <w:right w:w="0" w:type="dxa"/>
            </w:tcMar>
          </w:tcPr>
          <w:p w14:paraId="7D6881BA" w14:textId="77777777" w:rsidR="008B6E4E" w:rsidRPr="00C8217B" w:rsidRDefault="008B6E4E" w:rsidP="008B6E4E">
            <w:pPr>
              <w:jc w:val="center"/>
              <w:rPr>
                <w:rFonts w:ascii="Nokia Pure Text" w:hAnsi="Nokia Pure Text" w:cs="Nokia Pure Text"/>
                <w:color w:val="AEAAAA"/>
                <w:sz w:val="22"/>
                <w:szCs w:val="22"/>
              </w:rPr>
            </w:pPr>
            <w:r>
              <w:rPr>
                <w:rFonts w:ascii="Nokia Pure Text" w:hAnsi="Nokia Pure Text" w:cs="Nokia Pure Text"/>
                <w:color w:val="AEAAAA"/>
                <w:sz w:val="22"/>
                <w:szCs w:val="22"/>
              </w:rPr>
              <w:t>Подпись</w:t>
            </w:r>
          </w:p>
        </w:tc>
      </w:tr>
    </w:tbl>
    <w:p w14:paraId="6442EDE3" w14:textId="10F353C2" w:rsidR="00EC1444" w:rsidRDefault="00EC1444" w:rsidP="006D01ED">
      <w:pPr>
        <w:rPr>
          <w:rFonts w:ascii="Nokia Pure Text" w:hAnsi="Nokia Pure Text" w:cs="Nokia Pure Text"/>
        </w:rPr>
      </w:pPr>
    </w:p>
    <w:p w14:paraId="76AD00D1" w14:textId="7A8302CF" w:rsidR="00875E8B" w:rsidRPr="00C77F80" w:rsidRDefault="00B97F11" w:rsidP="004118E1">
      <w:pPr>
        <w:jc w:val="both"/>
        <w:rPr>
          <w:rFonts w:ascii="Nokia Pure Text" w:hAnsi="Nokia Pure Text" w:cs="Nokia Pure Text"/>
        </w:rPr>
      </w:pPr>
      <w:r w:rsidRPr="006D01ED">
        <w:rPr>
          <w:rFonts w:ascii="Nokia Pure Text" w:hAnsi="Nokia Pure Text" w:cs="Nokia Pure Text"/>
        </w:rPr>
        <w:t>Спасибо за Ваши ответы</w:t>
      </w:r>
      <w:r w:rsidR="00D7513E" w:rsidRPr="006D01ED">
        <w:rPr>
          <w:rFonts w:ascii="Nokia Pure Text" w:hAnsi="Nokia Pure Text" w:cs="Nokia Pure Text"/>
        </w:rPr>
        <w:t>!</w:t>
      </w:r>
      <w:r w:rsidR="004118E1">
        <w:rPr>
          <w:rFonts w:ascii="Nokia Pure Text" w:hAnsi="Nokia Pure Text" w:cs="Nokia Pure Text"/>
        </w:rPr>
        <w:tab/>
      </w:r>
      <w:r w:rsidR="004118E1">
        <w:rPr>
          <w:rFonts w:ascii="Nokia Pure Text" w:hAnsi="Nokia Pure Text" w:cs="Nokia Pure Text"/>
        </w:rPr>
        <w:tab/>
      </w:r>
      <w:r w:rsidR="004118E1">
        <w:rPr>
          <w:rFonts w:ascii="Nokia Pure Text" w:hAnsi="Nokia Pure Text" w:cs="Nokia Pure Text"/>
        </w:rPr>
        <w:tab/>
      </w:r>
      <w:r w:rsidR="004118E1">
        <w:rPr>
          <w:rFonts w:ascii="Nokia Pure Text" w:hAnsi="Nokia Pure Text" w:cs="Nokia Pure Text"/>
        </w:rPr>
        <w:tab/>
      </w:r>
      <w:r w:rsidR="004118E1">
        <w:rPr>
          <w:rFonts w:ascii="Nokia Pure Text" w:hAnsi="Nokia Pure Text" w:cs="Nokia Pure Text"/>
        </w:rPr>
        <w:tab/>
      </w:r>
      <w:r w:rsidR="004118E1">
        <w:rPr>
          <w:rFonts w:ascii="Nokia Pure Text" w:hAnsi="Nokia Pure Text" w:cs="Nokia Pure Text"/>
        </w:rPr>
        <w:tab/>
      </w:r>
      <w:r w:rsidR="00D7513E" w:rsidRPr="006D01ED">
        <w:rPr>
          <w:rFonts w:ascii="Nokia Pure Text" w:hAnsi="Nokia Pure Text" w:cs="Nokia Pure Text"/>
        </w:rPr>
        <w:t>© Nokia</w:t>
      </w:r>
      <w:r w:rsidR="00680F97">
        <w:rPr>
          <w:rFonts w:ascii="Nokia Pure Text" w:hAnsi="Nokia Pure Text" w:cs="Nokia Pure Text"/>
        </w:rPr>
        <w:t xml:space="preserve"> 201</w:t>
      </w:r>
      <w:r w:rsidR="00093564" w:rsidRPr="00C77F80">
        <w:rPr>
          <w:rFonts w:ascii="Nokia Pure Text" w:hAnsi="Nokia Pure Text" w:cs="Nokia Pure Text"/>
        </w:rPr>
        <w:t>9</w:t>
      </w:r>
    </w:p>
    <w:p w14:paraId="78A6221D" w14:textId="28871174" w:rsidR="000E051E" w:rsidRDefault="002B5017">
      <w:pPr>
        <w:rPr>
          <w:rFonts w:ascii="Nokia Pure Text" w:hAnsi="Nokia Pure Text" w:cs="Nokia Pure Text"/>
          <w:sz w:val="44"/>
          <w:szCs w:val="44"/>
        </w:rPr>
      </w:pPr>
      <w:r w:rsidRPr="006223F6">
        <w:rPr>
          <w:noProof/>
          <w:sz w:val="80"/>
          <w:szCs w:val="80"/>
          <w:lang w:eastAsia="en-US"/>
        </w:rPr>
        <w:drawing>
          <wp:anchor distT="0" distB="0" distL="114300" distR="114300" simplePos="0" relativeHeight="251663360" behindDoc="0" locked="0" layoutInCell="1" allowOverlap="1" wp14:anchorId="60B55DBD" wp14:editId="225997E3">
            <wp:simplePos x="0" y="0"/>
            <wp:positionH relativeFrom="column">
              <wp:posOffset>6172200</wp:posOffset>
            </wp:positionH>
            <wp:positionV relativeFrom="paragraph">
              <wp:posOffset>433705</wp:posOffset>
            </wp:positionV>
            <wp:extent cx="867562" cy="222190"/>
            <wp:effectExtent l="0" t="0" r="0" b="6985"/>
            <wp:wrapNone/>
            <wp:docPr id="5" name="Picture 5" descr="D:\userdata\atg100\Desktop\Nokia brand starter kit\Logo\NOKIA_LOGO_BL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data\atg100\Desktop\Nokia brand starter kit\Logo\NOKIA_LOGO_BLU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27" t="27142" r="13939" b="28571"/>
                    <a:stretch/>
                  </pic:blipFill>
                  <pic:spPr bwMode="auto">
                    <a:xfrm>
                      <a:off x="0" y="0"/>
                      <a:ext cx="867562" cy="22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051E">
        <w:rPr>
          <w:rFonts w:ascii="Nokia Pure Text" w:hAnsi="Nokia Pure Text" w:cs="Nokia Pure Text"/>
          <w:sz w:val="44"/>
          <w:szCs w:val="44"/>
        </w:rPr>
        <w:br w:type="page"/>
      </w:r>
    </w:p>
    <w:p w14:paraId="671DC2A6" w14:textId="0BD8B72F" w:rsidR="00AB5EAC" w:rsidRPr="00A5374A" w:rsidRDefault="00A31DE9" w:rsidP="00D85D9A">
      <w:pPr>
        <w:ind w:firstLine="1106"/>
        <w:rPr>
          <w:rFonts w:asciiTheme="majorHAnsi" w:hAnsiTheme="majorHAnsi" w:cs="Nokia Pure Text"/>
          <w:lang w:val="en-US"/>
        </w:rPr>
      </w:pPr>
      <w:r w:rsidRPr="00A5374A">
        <w:rPr>
          <w:rFonts w:asciiTheme="majorHAnsi" w:hAnsiTheme="majorHAnsi" w:cs="Nokia Pure Text"/>
          <w:sz w:val="44"/>
          <w:szCs w:val="44"/>
          <w:vertAlign w:val="superscript"/>
          <w:lang w:val="en-US"/>
        </w:rPr>
        <w:lastRenderedPageBreak/>
        <w:t>Test</w:t>
      </w:r>
    </w:p>
    <w:p w14:paraId="40322213" w14:textId="093FF183" w:rsidR="003D66B4" w:rsidRPr="005575AD" w:rsidRDefault="005A04CF" w:rsidP="003D66B4">
      <w:pPr>
        <w:pStyle w:val="ListParagraph"/>
        <w:jc w:val="both"/>
        <w:rPr>
          <w:rFonts w:ascii="Nokia Pure Text" w:hAnsi="Nokia Pure Text" w:cs="Nokia Pure Text"/>
        </w:rPr>
      </w:pPr>
      <w:r w:rsidRPr="00AB5EAC">
        <w:rPr>
          <w:b/>
          <w:noProof/>
          <w:sz w:val="80"/>
          <w:szCs w:val="80"/>
          <w:lang w:eastAsia="en-US"/>
        </w:rPr>
        <w:drawing>
          <wp:anchor distT="0" distB="0" distL="114300" distR="114300" simplePos="0" relativeHeight="251665408" behindDoc="0" locked="0" layoutInCell="1" allowOverlap="1" wp14:anchorId="0DB1C7DE" wp14:editId="32189847">
            <wp:simplePos x="0" y="0"/>
            <wp:positionH relativeFrom="page">
              <wp:posOffset>6637020</wp:posOffset>
            </wp:positionH>
            <wp:positionV relativeFrom="paragraph">
              <wp:posOffset>9651365</wp:posOffset>
            </wp:positionV>
            <wp:extent cx="867410" cy="221615"/>
            <wp:effectExtent l="0" t="0" r="8890" b="6985"/>
            <wp:wrapNone/>
            <wp:docPr id="6" name="Picture 6" descr="D:\userdata\atg100\Desktop\Nokia brand starter kit\Logo\NOKIA_LOGO_BL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data\atg100\Desktop\Nokia brand starter kit\Logo\NOKIA_LOGO_BLU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27" t="27142" r="13939" b="28571"/>
                    <a:stretch/>
                  </pic:blipFill>
                  <pic:spPr bwMode="auto">
                    <a:xfrm>
                      <a:off x="0" y="0"/>
                      <a:ext cx="867410" cy="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11057" w:type="dxa"/>
        <w:tblInd w:w="-28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1057"/>
      </w:tblGrid>
      <w:tr w:rsidR="003D66B4" w:rsidRPr="00E164C2" w14:paraId="5FD4931A" w14:textId="77777777" w:rsidTr="05713C47">
        <w:trPr>
          <w:trHeight w:val="2580"/>
        </w:trPr>
        <w:tc>
          <w:tcPr>
            <w:tcW w:w="11057" w:type="dxa"/>
            <w:shd w:val="clear" w:color="auto" w:fill="auto"/>
          </w:tcPr>
          <w:p w14:paraId="064F4F8B" w14:textId="177F49C2" w:rsidR="00C77F80" w:rsidRPr="00A5374A" w:rsidRDefault="00C77F80" w:rsidP="00C77F80">
            <w:pPr>
              <w:rPr>
                <w:rFonts w:asciiTheme="minorHAnsi" w:hAnsiTheme="minorHAnsi"/>
                <w:sz w:val="24"/>
                <w:szCs w:val="24"/>
              </w:rPr>
            </w:pPr>
            <w:r w:rsidRPr="00A5374A">
              <w:rPr>
                <w:rFonts w:asciiTheme="minorHAnsi" w:hAnsiTheme="minorHAnsi" w:cs="Nokia Pure Text"/>
                <w:sz w:val="22"/>
                <w:szCs w:val="22"/>
              </w:rPr>
              <w:t>Задан CSV-файл</w:t>
            </w:r>
            <w:r w:rsidRPr="00A5374A">
              <w:rPr>
                <w:rFonts w:asciiTheme="minorHAnsi" w:hAnsiTheme="minorHAnsi"/>
                <w:sz w:val="24"/>
                <w:szCs w:val="24"/>
              </w:rPr>
              <w:t xml:space="preserve"> (</w:t>
            </w:r>
            <w:proofErr w:type="spellStart"/>
            <w:r w:rsidRPr="00A5374A">
              <w:rPr>
                <w:rFonts w:asciiTheme="minorHAnsi" w:hAnsiTheme="minorHAnsi"/>
              </w:rPr>
              <w:fldChar w:fldCharType="begin"/>
            </w:r>
            <w:r w:rsidRPr="00A5374A">
              <w:rPr>
                <w:rFonts w:asciiTheme="minorHAnsi" w:hAnsiTheme="minorHAnsi" w:cs="Nokia Pure Text Light"/>
              </w:rPr>
              <w:instrText xml:space="preserve"> HYPERLINK "https://ru.wikipedia.org/wiki/CSV" </w:instrText>
            </w:r>
            <w:r w:rsidRPr="00A5374A">
              <w:rPr>
                <w:rFonts w:asciiTheme="minorHAnsi" w:hAnsiTheme="minorHAnsi" w:cs="Nokia Pure Text Light"/>
              </w:rPr>
              <w:fldChar w:fldCharType="separate"/>
            </w:r>
            <w:r w:rsidRPr="00A5374A">
              <w:rPr>
                <w:rStyle w:val="Hyperlink"/>
                <w:rFonts w:asciiTheme="minorHAnsi" w:hAnsiTheme="minorHAnsi" w:cs="Nokia Pure Text Light"/>
                <w:sz w:val="24"/>
                <w:szCs w:val="24"/>
              </w:rPr>
              <w:t>comma-separated</w:t>
            </w:r>
            <w:proofErr w:type="spellEnd"/>
            <w:r w:rsidRPr="00A5374A">
              <w:rPr>
                <w:rStyle w:val="Hyperlink"/>
                <w:rFonts w:asciiTheme="minorHAnsi" w:hAnsiTheme="minorHAnsi" w:cs="Nokia Pure Text Light"/>
                <w:sz w:val="24"/>
                <w:szCs w:val="24"/>
              </w:rPr>
              <w:t xml:space="preserve"> </w:t>
            </w:r>
            <w:proofErr w:type="spellStart"/>
            <w:r w:rsidRPr="00A5374A">
              <w:rPr>
                <w:rStyle w:val="Hyperlink"/>
                <w:rFonts w:asciiTheme="minorHAnsi" w:hAnsiTheme="minorHAnsi" w:cs="Nokia Pure Text Light"/>
                <w:sz w:val="24"/>
                <w:szCs w:val="24"/>
              </w:rPr>
              <w:t>values</w:t>
            </w:r>
            <w:proofErr w:type="spellEnd"/>
            <w:r w:rsidRPr="00A5374A">
              <w:rPr>
                <w:rFonts w:asciiTheme="minorHAnsi" w:hAnsiTheme="minorHAnsi"/>
              </w:rPr>
              <w:fldChar w:fldCharType="end"/>
            </w:r>
            <w:r w:rsidRPr="00A5374A">
              <w:rPr>
                <w:rFonts w:asciiTheme="minorHAnsi" w:hAnsiTheme="minorHAnsi"/>
                <w:sz w:val="24"/>
                <w:szCs w:val="24"/>
              </w:rPr>
              <w:t xml:space="preserve">) </w:t>
            </w:r>
            <w:r w:rsidRPr="00A5374A">
              <w:rPr>
                <w:rFonts w:asciiTheme="minorHAnsi" w:hAnsiTheme="minorHAnsi" w:cs="Nokia Pure Text"/>
                <w:sz w:val="22"/>
                <w:szCs w:val="22"/>
              </w:rPr>
              <w:t>с заголовком, в котором перечислены названия столбцов. Строки нумеруются положительными числами, необязательно в порядке возрастания. В ячейках CSV-файла могут хранится или целые неотрицательные числа или выражения вида</w:t>
            </w:r>
          </w:p>
          <w:p w14:paraId="62F0F4E7" w14:textId="4E2A0D52" w:rsidR="00C77F80" w:rsidRPr="00C77F80" w:rsidRDefault="05713C47" w:rsidP="006F7B64">
            <w:pPr>
              <w:pStyle w:val="Heading2"/>
              <w:spacing w:before="120" w:after="120"/>
              <w:ind w:left="1109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5713C47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= </w:t>
            </w:r>
            <w:r w:rsidRPr="05713C47">
              <w:rPr>
                <w:rFonts w:ascii="Courier New" w:hAnsi="Courier New" w:cs="Courier New"/>
                <w:sz w:val="24"/>
                <w:szCs w:val="24"/>
              </w:rPr>
              <w:t>ARG</w:t>
            </w:r>
            <w:r w:rsidRPr="05713C47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1 </w:t>
            </w:r>
            <w:r w:rsidRPr="05713C47">
              <w:rPr>
                <w:rFonts w:ascii="Courier New" w:hAnsi="Courier New" w:cs="Courier New"/>
                <w:color w:val="00B050"/>
                <w:sz w:val="24"/>
                <w:szCs w:val="24"/>
              </w:rPr>
              <w:t>OP</w:t>
            </w:r>
            <w:r w:rsidRPr="05713C47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r w:rsidRPr="05713C47">
              <w:rPr>
                <w:rFonts w:ascii="Courier New" w:hAnsi="Courier New" w:cs="Courier New"/>
                <w:sz w:val="24"/>
                <w:szCs w:val="24"/>
              </w:rPr>
              <w:t>ARG</w:t>
            </w:r>
            <w:r w:rsidRPr="05713C47">
              <w:rPr>
                <w:rFonts w:ascii="Courier New" w:hAnsi="Courier New" w:cs="Courier New"/>
                <w:sz w:val="24"/>
                <w:szCs w:val="24"/>
                <w:lang w:val="ru-RU"/>
              </w:rPr>
              <w:t>2</w:t>
            </w:r>
          </w:p>
          <w:p w14:paraId="50F03408" w14:textId="77777777" w:rsidR="00C77F80" w:rsidRPr="00A5374A" w:rsidRDefault="05713C47" w:rsidP="00C77F80">
            <w:pPr>
              <w:autoSpaceDE w:val="0"/>
              <w:autoSpaceDN w:val="0"/>
              <w:adjustRightInd w:val="0"/>
              <w:rPr>
                <w:rFonts w:asciiTheme="minorHAnsi" w:hAnsiTheme="minorHAnsi" w:cs="Nokia Pure Text"/>
                <w:sz w:val="22"/>
                <w:szCs w:val="19"/>
              </w:rPr>
            </w:pPr>
            <w:r w:rsidRPr="00A5374A">
              <w:rPr>
                <w:rFonts w:asciiTheme="minorHAnsi" w:hAnsiTheme="minorHAnsi" w:cs="Nokia Pure Text"/>
                <w:sz w:val="22"/>
                <w:szCs w:val="22"/>
              </w:rPr>
              <w:t xml:space="preserve">где ARG1 и ARG2 - адреса ячеек в формате </w:t>
            </w:r>
            <w:proofErr w:type="spellStart"/>
            <w:r w:rsidRPr="00A5374A">
              <w:rPr>
                <w:rFonts w:asciiTheme="minorHAnsi" w:hAnsiTheme="minorHAnsi" w:cs="Nokia Pure Text"/>
                <w:sz w:val="22"/>
                <w:szCs w:val="22"/>
              </w:rPr>
              <w:t>Имя_колонки</w:t>
            </w:r>
            <w:proofErr w:type="spellEnd"/>
            <w:r w:rsidRPr="00A5374A">
              <w:rPr>
                <w:rFonts w:asciiTheme="minorHAnsi" w:hAnsiTheme="minorHAnsi" w:cs="Nokia Pure Text"/>
                <w:sz w:val="22"/>
                <w:szCs w:val="22"/>
              </w:rPr>
              <w:t xml:space="preserve"> </w:t>
            </w:r>
            <w:proofErr w:type="spellStart"/>
            <w:r w:rsidRPr="00A5374A">
              <w:rPr>
                <w:rFonts w:asciiTheme="minorHAnsi" w:hAnsiTheme="minorHAnsi" w:cs="Nokia Pure Text"/>
                <w:sz w:val="22"/>
                <w:szCs w:val="22"/>
              </w:rPr>
              <w:t>Номер_строки</w:t>
            </w:r>
            <w:proofErr w:type="spellEnd"/>
            <w:r w:rsidRPr="00A5374A">
              <w:rPr>
                <w:rFonts w:asciiTheme="minorHAnsi" w:hAnsiTheme="minorHAnsi" w:cs="Nokia Pure Text"/>
                <w:sz w:val="22"/>
                <w:szCs w:val="22"/>
              </w:rPr>
              <w:t>, а OP – арифметическая операция из списка: +, -, *, /.</w:t>
            </w:r>
          </w:p>
          <w:p w14:paraId="1CAE98D7" w14:textId="17EA75F8" w:rsidR="00C77F80" w:rsidRPr="00C77F80" w:rsidRDefault="00C77F80" w:rsidP="00C77F80">
            <w:pPr>
              <w:autoSpaceDE w:val="0"/>
              <w:autoSpaceDN w:val="0"/>
              <w:adjustRightInd w:val="0"/>
              <w:rPr>
                <w:rFonts w:ascii="Nokia Pure Text" w:hAnsi="Nokia Pure Text" w:cs="Nokia Pure Text"/>
                <w:sz w:val="22"/>
                <w:szCs w:val="19"/>
              </w:rPr>
            </w:pPr>
            <w:r w:rsidRPr="00A5374A">
              <w:rPr>
                <w:rFonts w:asciiTheme="minorHAnsi" w:hAnsiTheme="minorHAnsi" w:cs="Nokia Pure Text"/>
                <w:sz w:val="22"/>
                <w:szCs w:val="19"/>
              </w:rPr>
              <w:t>Например, таблица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37"/>
              <w:gridCol w:w="2337"/>
              <w:gridCol w:w="2338"/>
              <w:gridCol w:w="2338"/>
            </w:tblGrid>
            <w:tr w:rsidR="00C77F80" w:rsidRPr="0068247B" w14:paraId="73E0903B" w14:textId="77777777" w:rsidTr="004F0838">
              <w:trPr>
                <w:jc w:val="center"/>
              </w:trPr>
              <w:tc>
                <w:tcPr>
                  <w:tcW w:w="2337" w:type="dxa"/>
                </w:tcPr>
                <w:p w14:paraId="37B496C5" w14:textId="77777777" w:rsidR="00C77F80" w:rsidRPr="0068247B" w:rsidRDefault="00C77F80" w:rsidP="00C77F80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337" w:type="dxa"/>
                </w:tcPr>
                <w:p w14:paraId="2608D816" w14:textId="77777777" w:rsidR="00C77F80" w:rsidRPr="0068247B" w:rsidRDefault="00C77F80" w:rsidP="00C77F80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  <w:r w:rsidRPr="0068247B">
                    <w:rPr>
                      <w:rFonts w:ascii="Consolas" w:hAnsi="Consolas" w:cs="Consolas"/>
                      <w:b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2338" w:type="dxa"/>
                </w:tcPr>
                <w:p w14:paraId="3C5699A3" w14:textId="77777777" w:rsidR="00C77F80" w:rsidRPr="0068247B" w:rsidRDefault="00C77F80" w:rsidP="00C77F80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  <w:r w:rsidRPr="0068247B">
                    <w:rPr>
                      <w:rFonts w:ascii="Consolas" w:hAnsi="Consolas" w:cs="Consolas"/>
                      <w:b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2338" w:type="dxa"/>
                </w:tcPr>
                <w:p w14:paraId="6150CD4B" w14:textId="77777777" w:rsidR="00C77F80" w:rsidRPr="0068247B" w:rsidRDefault="00C77F80" w:rsidP="00C77F80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  <w:proofErr w:type="spellStart"/>
                  <w:r w:rsidRPr="0068247B">
                    <w:rPr>
                      <w:rFonts w:ascii="Consolas" w:hAnsi="Consolas" w:cs="Consolas"/>
                      <w:b/>
                      <w:sz w:val="24"/>
                      <w:szCs w:val="24"/>
                    </w:rPr>
                    <w:t>C</w:t>
                  </w:r>
                  <w:r>
                    <w:rPr>
                      <w:rFonts w:ascii="Consolas" w:hAnsi="Consolas" w:cs="Consolas"/>
                      <w:b/>
                      <w:sz w:val="24"/>
                      <w:szCs w:val="24"/>
                    </w:rPr>
                    <w:t>ell</w:t>
                  </w:r>
                  <w:proofErr w:type="spellEnd"/>
                </w:p>
              </w:tc>
            </w:tr>
            <w:tr w:rsidR="00C77F80" w:rsidRPr="0068247B" w14:paraId="23D20730" w14:textId="77777777" w:rsidTr="004F0838">
              <w:trPr>
                <w:jc w:val="center"/>
              </w:trPr>
              <w:tc>
                <w:tcPr>
                  <w:tcW w:w="2337" w:type="dxa"/>
                </w:tcPr>
                <w:p w14:paraId="090A2D69" w14:textId="77777777" w:rsidR="00C77F80" w:rsidRPr="0068247B" w:rsidRDefault="00C77F80" w:rsidP="00C77F80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  <w:r w:rsidRPr="0068247B">
                    <w:rPr>
                      <w:rFonts w:ascii="Consolas" w:hAnsi="Consolas" w:cs="Consolas"/>
                      <w:b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337" w:type="dxa"/>
                </w:tcPr>
                <w:p w14:paraId="667CBFED" w14:textId="77777777" w:rsidR="00C77F80" w:rsidRPr="0068247B" w:rsidRDefault="00C77F80" w:rsidP="00C77F80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 w:rsidRPr="0068247B">
                    <w:rPr>
                      <w:rFonts w:ascii="Consolas" w:hAnsi="Consolas" w:cs="Consolas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338" w:type="dxa"/>
                </w:tcPr>
                <w:p w14:paraId="5ADBDC6F" w14:textId="77777777" w:rsidR="00C77F80" w:rsidRPr="0068247B" w:rsidRDefault="00C77F80" w:rsidP="00C77F80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 w:rsidRPr="0068247B">
                    <w:rPr>
                      <w:rFonts w:ascii="Consolas" w:hAnsi="Consolas" w:cs="Consolas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338" w:type="dxa"/>
                </w:tcPr>
                <w:p w14:paraId="3FA47966" w14:textId="77777777" w:rsidR="00C77F80" w:rsidRPr="0068247B" w:rsidRDefault="00C77F80" w:rsidP="00C77F80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 w:rsidRPr="0068247B">
                    <w:rPr>
                      <w:rFonts w:ascii="Consolas" w:hAnsi="Consolas" w:cs="Consolas"/>
                      <w:sz w:val="24"/>
                      <w:szCs w:val="24"/>
                    </w:rPr>
                    <w:t>1</w:t>
                  </w:r>
                </w:p>
              </w:tc>
            </w:tr>
            <w:tr w:rsidR="00C77F80" w:rsidRPr="0068247B" w14:paraId="21F9F7E0" w14:textId="77777777" w:rsidTr="004F0838">
              <w:trPr>
                <w:jc w:val="center"/>
              </w:trPr>
              <w:tc>
                <w:tcPr>
                  <w:tcW w:w="2337" w:type="dxa"/>
                </w:tcPr>
                <w:p w14:paraId="4B6A7AB4" w14:textId="77777777" w:rsidR="00C77F80" w:rsidRPr="0068247B" w:rsidRDefault="00C77F80" w:rsidP="00C77F80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  <w:r w:rsidRPr="0068247B">
                    <w:rPr>
                      <w:rFonts w:ascii="Consolas" w:hAnsi="Consolas" w:cs="Consolas"/>
                      <w:b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337" w:type="dxa"/>
                </w:tcPr>
                <w:p w14:paraId="4EF2230E" w14:textId="77777777" w:rsidR="00C77F80" w:rsidRPr="0068247B" w:rsidRDefault="00C77F80" w:rsidP="00C77F80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 w:rsidRPr="0068247B">
                    <w:rPr>
                      <w:rFonts w:ascii="Consolas" w:hAnsi="Consolas" w:cs="Consolas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338" w:type="dxa"/>
                </w:tcPr>
                <w:p w14:paraId="3A37BDDB" w14:textId="77777777" w:rsidR="00C77F80" w:rsidRPr="0068247B" w:rsidRDefault="00C77F80" w:rsidP="00C77F80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=</w:t>
                  </w:r>
                  <w:r w:rsidRPr="0068247B">
                    <w:rPr>
                      <w:rFonts w:ascii="Consolas" w:hAnsi="Consolas" w:cs="Consolas"/>
                      <w:sz w:val="24"/>
                      <w:szCs w:val="24"/>
                    </w:rPr>
                    <w:t>A1+C</w:t>
                  </w: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ell</w:t>
                  </w:r>
                  <w:r w:rsidRPr="0068247B">
                    <w:rPr>
                      <w:rFonts w:ascii="Consolas" w:hAnsi="Consolas" w:cs="Consolas"/>
                      <w:sz w:val="24"/>
                      <w:szCs w:val="24"/>
                    </w:rPr>
                    <w:t>3</w:t>
                  </w: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338" w:type="dxa"/>
                </w:tcPr>
                <w:p w14:paraId="077B585F" w14:textId="77777777" w:rsidR="00C77F80" w:rsidRPr="0068247B" w:rsidRDefault="00C77F80" w:rsidP="00C77F80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 w:rsidRPr="0068247B">
                    <w:rPr>
                      <w:rFonts w:ascii="Consolas" w:hAnsi="Consolas" w:cs="Consolas"/>
                      <w:sz w:val="24"/>
                      <w:szCs w:val="24"/>
                    </w:rPr>
                    <w:t>0</w:t>
                  </w:r>
                </w:p>
              </w:tc>
            </w:tr>
            <w:tr w:rsidR="00C77F80" w:rsidRPr="0068247B" w14:paraId="37BAEE65" w14:textId="77777777" w:rsidTr="004F0838">
              <w:trPr>
                <w:jc w:val="center"/>
              </w:trPr>
              <w:tc>
                <w:tcPr>
                  <w:tcW w:w="2337" w:type="dxa"/>
                </w:tcPr>
                <w:p w14:paraId="0DA70B2B" w14:textId="77777777" w:rsidR="00C77F80" w:rsidRPr="0068247B" w:rsidRDefault="00C77F80" w:rsidP="00C77F80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  <w:r w:rsidRPr="0068247B">
                    <w:rPr>
                      <w:rFonts w:ascii="Consolas" w:hAnsi="Consolas" w:cs="Consolas"/>
                      <w:b/>
                      <w:sz w:val="24"/>
                      <w:szCs w:val="24"/>
                    </w:rPr>
                    <w:t>3</w:t>
                  </w:r>
                  <w:r>
                    <w:rPr>
                      <w:rFonts w:ascii="Consolas" w:hAnsi="Consolas" w:cs="Consolas"/>
                      <w:b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337" w:type="dxa"/>
                </w:tcPr>
                <w:p w14:paraId="5C642C56" w14:textId="77777777" w:rsidR="00C77F80" w:rsidRPr="0068247B" w:rsidRDefault="00C77F80" w:rsidP="00C77F80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 w:rsidRPr="0068247B">
                    <w:rPr>
                      <w:rFonts w:ascii="Consolas" w:hAnsi="Consolas" w:cs="Consolas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338" w:type="dxa"/>
                </w:tcPr>
                <w:p w14:paraId="0A05D688" w14:textId="77777777" w:rsidR="00C77F80" w:rsidRPr="0068247B" w:rsidRDefault="00C77F80" w:rsidP="00C77F80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=</w:t>
                  </w:r>
                  <w:r w:rsidRPr="0068247B">
                    <w:rPr>
                      <w:rFonts w:ascii="Consolas" w:hAnsi="Consolas" w:cs="Consolas"/>
                      <w:sz w:val="24"/>
                      <w:szCs w:val="24"/>
                    </w:rPr>
                    <w:t>B1+A1</w:t>
                  </w:r>
                </w:p>
              </w:tc>
              <w:tc>
                <w:tcPr>
                  <w:tcW w:w="2338" w:type="dxa"/>
                </w:tcPr>
                <w:p w14:paraId="1D03D97A" w14:textId="77777777" w:rsidR="00C77F80" w:rsidRPr="0068247B" w:rsidRDefault="00C77F80" w:rsidP="00C77F80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 w:rsidRPr="0068247B">
                    <w:rPr>
                      <w:rFonts w:ascii="Consolas" w:hAnsi="Consolas" w:cs="Consolas"/>
                      <w:sz w:val="24"/>
                      <w:szCs w:val="24"/>
                    </w:rPr>
                    <w:t>5</w:t>
                  </w:r>
                </w:p>
              </w:tc>
            </w:tr>
          </w:tbl>
          <w:p w14:paraId="6E827BDB" w14:textId="15A464D4" w:rsidR="00C77F80" w:rsidRPr="00A5374A" w:rsidRDefault="00C77F80" w:rsidP="00C77F80">
            <w:pPr>
              <w:autoSpaceDE w:val="0"/>
              <w:autoSpaceDN w:val="0"/>
              <w:adjustRightInd w:val="0"/>
              <w:rPr>
                <w:rFonts w:asciiTheme="minorHAnsi" w:hAnsiTheme="minorHAnsi" w:cs="Nokia Pure Text"/>
                <w:sz w:val="22"/>
                <w:szCs w:val="19"/>
              </w:rPr>
            </w:pPr>
            <w:r w:rsidRPr="00A5374A">
              <w:rPr>
                <w:rFonts w:asciiTheme="minorHAnsi" w:hAnsiTheme="minorHAnsi" w:cs="Nokia Pure Text"/>
                <w:sz w:val="22"/>
                <w:szCs w:val="19"/>
              </w:rPr>
              <w:t>может быть представлена в CSV-формате следующим образом:</w:t>
            </w:r>
          </w:p>
          <w:p w14:paraId="5EBCDA47" w14:textId="77777777" w:rsidR="00C77F80" w:rsidRPr="005965EE" w:rsidRDefault="00C77F80" w:rsidP="00C77F80">
            <w:pPr>
              <w:rPr>
                <w:sz w:val="24"/>
                <w:szCs w:val="24"/>
              </w:rPr>
            </w:pPr>
          </w:p>
          <w:p w14:paraId="1ED66FAE" w14:textId="77777777" w:rsidR="00C77F80" w:rsidRPr="00D31260" w:rsidRDefault="00C77F80" w:rsidP="00C77F80">
            <w:pPr>
              <w:ind w:left="1106"/>
              <w:rPr>
                <w:rFonts w:ascii="Consolas" w:hAnsi="Consolas" w:cs="Consolas"/>
                <w:b/>
                <w:sz w:val="24"/>
                <w:szCs w:val="24"/>
                <w:lang w:val="en-US"/>
              </w:rPr>
            </w:pPr>
            <w:proofErr w:type="gramStart"/>
            <w:r w:rsidRPr="00D31260">
              <w:rPr>
                <w:rFonts w:ascii="Consolas" w:hAnsi="Consolas" w:cs="Consolas"/>
                <w:b/>
                <w:sz w:val="24"/>
                <w:szCs w:val="24"/>
                <w:lang w:val="en-US"/>
              </w:rPr>
              <w:t>,</w:t>
            </w:r>
            <w:proofErr w:type="spellStart"/>
            <w:r w:rsidRPr="00C77F80">
              <w:rPr>
                <w:rFonts w:ascii="Consolas" w:hAnsi="Consolas" w:cs="Consolas"/>
                <w:b/>
                <w:sz w:val="24"/>
                <w:szCs w:val="24"/>
                <w:lang w:val="en-US"/>
              </w:rPr>
              <w:t>A</w:t>
            </w:r>
            <w:proofErr w:type="gramEnd"/>
            <w:r w:rsidRPr="00D31260">
              <w:rPr>
                <w:rFonts w:ascii="Consolas" w:hAnsi="Consolas" w:cs="Consolas"/>
                <w:b/>
                <w:sz w:val="24"/>
                <w:szCs w:val="24"/>
                <w:lang w:val="en-US"/>
              </w:rPr>
              <w:t>,</w:t>
            </w:r>
            <w:r w:rsidRPr="00C77F80">
              <w:rPr>
                <w:rFonts w:ascii="Consolas" w:hAnsi="Consolas" w:cs="Consolas"/>
                <w:b/>
                <w:sz w:val="24"/>
                <w:szCs w:val="24"/>
                <w:lang w:val="en-US"/>
              </w:rPr>
              <w:t>B</w:t>
            </w:r>
            <w:r w:rsidRPr="00D31260">
              <w:rPr>
                <w:rFonts w:ascii="Consolas" w:hAnsi="Consolas" w:cs="Consolas"/>
                <w:b/>
                <w:sz w:val="24"/>
                <w:szCs w:val="24"/>
                <w:lang w:val="en-US"/>
              </w:rPr>
              <w:t>,</w:t>
            </w:r>
            <w:r w:rsidRPr="00C77F80">
              <w:rPr>
                <w:rFonts w:ascii="Consolas" w:hAnsi="Consolas" w:cs="Consolas"/>
                <w:b/>
                <w:sz w:val="24"/>
                <w:szCs w:val="24"/>
                <w:lang w:val="en-US"/>
              </w:rPr>
              <w:t>Cell</w:t>
            </w:r>
            <w:proofErr w:type="spellEnd"/>
          </w:p>
          <w:p w14:paraId="23872813" w14:textId="77777777" w:rsidR="00C77F80" w:rsidRPr="00D31260" w:rsidRDefault="00C77F80" w:rsidP="00C77F80">
            <w:pPr>
              <w:ind w:left="1106"/>
              <w:rPr>
                <w:rFonts w:ascii="Consolas" w:hAnsi="Consolas" w:cs="Consolas"/>
                <w:b/>
                <w:sz w:val="24"/>
                <w:szCs w:val="24"/>
                <w:lang w:val="en-US"/>
              </w:rPr>
            </w:pPr>
            <w:r w:rsidRPr="00D31260">
              <w:rPr>
                <w:rFonts w:ascii="Consolas" w:hAnsi="Consolas" w:cs="Consolas"/>
                <w:b/>
                <w:sz w:val="24"/>
                <w:szCs w:val="24"/>
                <w:lang w:val="en-US"/>
              </w:rPr>
              <w:t>1,1,0,1</w:t>
            </w:r>
          </w:p>
          <w:p w14:paraId="13192DC8" w14:textId="77777777" w:rsidR="00C77F80" w:rsidRPr="00D31260" w:rsidRDefault="00C77F80" w:rsidP="00C77F80">
            <w:pPr>
              <w:ind w:left="1106"/>
              <w:rPr>
                <w:rFonts w:ascii="Consolas" w:hAnsi="Consolas" w:cs="Consolas"/>
                <w:b/>
                <w:sz w:val="24"/>
                <w:szCs w:val="24"/>
                <w:lang w:val="en-US"/>
              </w:rPr>
            </w:pPr>
            <w:r w:rsidRPr="00D31260">
              <w:rPr>
                <w:rFonts w:ascii="Consolas" w:hAnsi="Consolas" w:cs="Consolas"/>
                <w:b/>
                <w:sz w:val="24"/>
                <w:szCs w:val="24"/>
                <w:lang w:val="en-US"/>
              </w:rPr>
              <w:t>2,</w:t>
            </w:r>
            <w:proofErr w:type="gramStart"/>
            <w:r w:rsidRPr="00D31260">
              <w:rPr>
                <w:rFonts w:ascii="Consolas" w:hAnsi="Consolas" w:cs="Consolas"/>
                <w:b/>
                <w:sz w:val="24"/>
                <w:szCs w:val="24"/>
                <w:lang w:val="en-US"/>
              </w:rPr>
              <w:t>2,</w:t>
            </w:r>
            <w:r w:rsidRPr="00C77F80">
              <w:rPr>
                <w:rFonts w:ascii="Consolas" w:hAnsi="Consolas" w:cs="Consolas"/>
                <w:b/>
                <w:sz w:val="24"/>
                <w:szCs w:val="24"/>
                <w:lang w:val="en-US"/>
              </w:rPr>
              <w:t>=</w:t>
            </w:r>
            <w:proofErr w:type="gramEnd"/>
            <w:r w:rsidRPr="00C77F80">
              <w:rPr>
                <w:rFonts w:ascii="Consolas" w:hAnsi="Consolas" w:cs="Consolas"/>
                <w:b/>
                <w:sz w:val="24"/>
                <w:szCs w:val="24"/>
                <w:lang w:val="en-US"/>
              </w:rPr>
              <w:t>A</w:t>
            </w:r>
            <w:r w:rsidRPr="00D31260">
              <w:rPr>
                <w:rFonts w:ascii="Consolas" w:hAnsi="Consolas" w:cs="Consolas"/>
                <w:b/>
                <w:sz w:val="24"/>
                <w:szCs w:val="24"/>
                <w:lang w:val="en-US"/>
              </w:rPr>
              <w:t>1+</w:t>
            </w:r>
            <w:r w:rsidRPr="00C77F80">
              <w:rPr>
                <w:rFonts w:ascii="Consolas" w:hAnsi="Consolas" w:cs="Consolas"/>
                <w:b/>
                <w:sz w:val="24"/>
                <w:szCs w:val="24"/>
                <w:lang w:val="en-US"/>
              </w:rPr>
              <w:t>Cell</w:t>
            </w:r>
            <w:r w:rsidRPr="00D31260">
              <w:rPr>
                <w:rFonts w:ascii="Consolas" w:hAnsi="Consolas" w:cs="Consolas"/>
                <w:b/>
                <w:sz w:val="24"/>
                <w:szCs w:val="24"/>
                <w:lang w:val="en-US"/>
              </w:rPr>
              <w:t>30,0</w:t>
            </w:r>
          </w:p>
          <w:p w14:paraId="47FE1312" w14:textId="0E0EB7A7" w:rsidR="00C77F80" w:rsidRPr="001875A0" w:rsidRDefault="00C77F80" w:rsidP="00C77F80">
            <w:pPr>
              <w:ind w:left="1106"/>
              <w:rPr>
                <w:rFonts w:ascii="Consolas" w:hAnsi="Consolas" w:cs="Consolas"/>
                <w:b/>
                <w:sz w:val="24"/>
                <w:szCs w:val="24"/>
                <w:lang w:val="en-US"/>
              </w:rPr>
            </w:pPr>
            <w:r w:rsidRPr="001875A0">
              <w:rPr>
                <w:rFonts w:ascii="Consolas" w:hAnsi="Consolas" w:cs="Consolas"/>
                <w:b/>
                <w:sz w:val="24"/>
                <w:szCs w:val="24"/>
                <w:lang w:val="en-US"/>
              </w:rPr>
              <w:t>30,</w:t>
            </w:r>
            <w:proofErr w:type="gramStart"/>
            <w:r w:rsidRPr="001875A0">
              <w:rPr>
                <w:rFonts w:ascii="Consolas" w:hAnsi="Consolas" w:cs="Consolas"/>
                <w:b/>
                <w:sz w:val="24"/>
                <w:szCs w:val="24"/>
                <w:lang w:val="en-US"/>
              </w:rPr>
              <w:t>0,=</w:t>
            </w:r>
            <w:proofErr w:type="gramEnd"/>
            <w:r w:rsidRPr="001875A0">
              <w:rPr>
                <w:rFonts w:ascii="Consolas" w:hAnsi="Consolas" w:cs="Consolas"/>
                <w:b/>
                <w:sz w:val="24"/>
                <w:szCs w:val="24"/>
                <w:lang w:val="en-US"/>
              </w:rPr>
              <w:t>B1+A1,5</w:t>
            </w:r>
          </w:p>
          <w:p w14:paraId="65A83DAF" w14:textId="77777777" w:rsidR="00C77F80" w:rsidRPr="001875A0" w:rsidRDefault="00C77F80" w:rsidP="00C77F80">
            <w:pPr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  <w:p w14:paraId="792E62F7" w14:textId="77777777" w:rsidR="00C77F80" w:rsidRPr="00A5374A" w:rsidRDefault="00C77F80" w:rsidP="00C77F80">
            <w:pPr>
              <w:autoSpaceDE w:val="0"/>
              <w:autoSpaceDN w:val="0"/>
              <w:adjustRightInd w:val="0"/>
              <w:rPr>
                <w:rFonts w:asciiTheme="minorHAnsi" w:hAnsiTheme="minorHAnsi" w:cs="Nokia Pure Text"/>
                <w:sz w:val="22"/>
                <w:szCs w:val="19"/>
              </w:rPr>
            </w:pPr>
            <w:r w:rsidRPr="00A5374A">
              <w:rPr>
                <w:rFonts w:asciiTheme="minorHAnsi" w:hAnsiTheme="minorHAnsi" w:cs="Nokia Pure Text"/>
                <w:sz w:val="22"/>
                <w:szCs w:val="19"/>
              </w:rPr>
              <w:t xml:space="preserve">(обратите внимание на </w:t>
            </w:r>
            <w:r w:rsidRPr="00A5374A">
              <w:rPr>
                <w:rFonts w:asciiTheme="minorHAnsi" w:hAnsiTheme="minorHAnsi" w:cs="Nokia Pure Text"/>
                <w:i/>
                <w:sz w:val="22"/>
                <w:szCs w:val="19"/>
              </w:rPr>
              <w:t>пропуск первого значения</w:t>
            </w:r>
            <w:r w:rsidRPr="00A5374A">
              <w:rPr>
                <w:rFonts w:asciiTheme="minorHAnsi" w:hAnsiTheme="minorHAnsi" w:cs="Nokia Pure Text"/>
                <w:sz w:val="22"/>
                <w:szCs w:val="19"/>
              </w:rPr>
              <w:t xml:space="preserve"> в первой строке CSV-представления, он обозначает пустую левую верхнюю ячейку таблицы).</w:t>
            </w:r>
          </w:p>
          <w:p w14:paraId="5FF4DA7E" w14:textId="77777777" w:rsidR="00C77F80" w:rsidRPr="00A5374A" w:rsidRDefault="00C77F80" w:rsidP="00C77F80">
            <w:pPr>
              <w:autoSpaceDE w:val="0"/>
              <w:autoSpaceDN w:val="0"/>
              <w:adjustRightInd w:val="0"/>
              <w:rPr>
                <w:rFonts w:asciiTheme="minorHAnsi" w:hAnsiTheme="minorHAnsi" w:cs="Nokia Pure Text"/>
                <w:sz w:val="22"/>
                <w:szCs w:val="19"/>
              </w:rPr>
            </w:pPr>
          </w:p>
          <w:p w14:paraId="789EB8D8" w14:textId="6AD39634" w:rsidR="00C77F80" w:rsidRPr="00A5374A" w:rsidRDefault="05713C47" w:rsidP="05713C47">
            <w:pPr>
              <w:autoSpaceDE w:val="0"/>
              <w:autoSpaceDN w:val="0"/>
              <w:adjustRightInd w:val="0"/>
              <w:rPr>
                <w:rFonts w:asciiTheme="minorHAnsi" w:hAnsiTheme="minorHAnsi" w:cs="Nokia Pure Text"/>
                <w:sz w:val="22"/>
                <w:szCs w:val="22"/>
              </w:rPr>
            </w:pPr>
            <w:r w:rsidRPr="00A5374A">
              <w:rPr>
                <w:rFonts w:asciiTheme="minorHAnsi" w:hAnsiTheme="minorHAnsi" w:cs="Nokia Pure Text"/>
                <w:sz w:val="22"/>
                <w:szCs w:val="22"/>
              </w:rPr>
              <w:t>Требуется написать программу, которая читает произвольную CSV-форму из файла (количество строк и столбцов может быть любым), вычисляет значения ячеек, если это необходимо, и выводит получившуюся табличку в виде CSV-представления в консоль. Решением задания будет файл или несколько файлов с исходным кодом программы на языке C++</w:t>
            </w:r>
            <w:r w:rsidR="000E1D34" w:rsidRPr="000E1D34">
              <w:rPr>
                <w:rFonts w:asciiTheme="minorHAnsi" w:hAnsiTheme="minorHAnsi" w:cs="Nokia Pure Text"/>
                <w:sz w:val="22"/>
                <w:szCs w:val="22"/>
              </w:rPr>
              <w:t xml:space="preserve">, </w:t>
            </w:r>
            <w:r w:rsidR="000E1D34">
              <w:rPr>
                <w:rFonts w:asciiTheme="minorHAnsi" w:hAnsiTheme="minorHAnsi" w:cs="Nokia Pure Text"/>
                <w:sz w:val="22"/>
                <w:szCs w:val="22"/>
              </w:rPr>
              <w:t>а также</w:t>
            </w:r>
            <w:r w:rsidRPr="00A5374A">
              <w:rPr>
                <w:rFonts w:asciiTheme="minorHAnsi" w:hAnsiTheme="minorHAnsi" w:cs="Nokia Pure Text"/>
                <w:sz w:val="22"/>
                <w:szCs w:val="22"/>
              </w:rPr>
              <w:t xml:space="preserve"> тестовые примеры (см. ниже</w:t>
            </w:r>
            <w:r w:rsidR="000E1D34">
              <w:rPr>
                <w:rFonts w:asciiTheme="minorHAnsi" w:hAnsiTheme="minorHAnsi" w:cs="Nokia Pure Text"/>
                <w:sz w:val="22"/>
                <w:szCs w:val="22"/>
              </w:rPr>
              <w:t>, на Ваше усмотрение</w:t>
            </w:r>
            <w:r w:rsidRPr="00A5374A">
              <w:rPr>
                <w:rFonts w:asciiTheme="minorHAnsi" w:hAnsiTheme="minorHAnsi" w:cs="Nokia Pure Text"/>
                <w:sz w:val="22"/>
                <w:szCs w:val="22"/>
              </w:rPr>
              <w:t xml:space="preserve">). </w:t>
            </w:r>
          </w:p>
          <w:p w14:paraId="5F62C95F" w14:textId="77777777" w:rsidR="00C77F80" w:rsidRPr="00A5374A" w:rsidRDefault="00C77F80" w:rsidP="00C77F80">
            <w:pPr>
              <w:autoSpaceDE w:val="0"/>
              <w:autoSpaceDN w:val="0"/>
              <w:adjustRightInd w:val="0"/>
              <w:rPr>
                <w:rFonts w:asciiTheme="minorHAnsi" w:hAnsiTheme="minorHAnsi" w:cs="Nokia Pure Text"/>
                <w:sz w:val="22"/>
                <w:szCs w:val="19"/>
              </w:rPr>
            </w:pPr>
          </w:p>
          <w:p w14:paraId="36FAB3F9" w14:textId="3F56BAD0" w:rsidR="00C77F80" w:rsidRPr="00C77F80" w:rsidRDefault="05713C47" w:rsidP="00C77F80">
            <w:pPr>
              <w:autoSpaceDE w:val="0"/>
              <w:autoSpaceDN w:val="0"/>
              <w:adjustRightInd w:val="0"/>
              <w:rPr>
                <w:rFonts w:ascii="Nokia Pure Text" w:hAnsi="Nokia Pure Text" w:cs="Nokia Pure Text"/>
                <w:sz w:val="22"/>
                <w:szCs w:val="19"/>
              </w:rPr>
            </w:pPr>
            <w:r w:rsidRPr="00A5374A">
              <w:rPr>
                <w:rFonts w:asciiTheme="minorHAnsi" w:hAnsiTheme="minorHAnsi" w:cs="Nokia Pure Text"/>
                <w:sz w:val="22"/>
                <w:szCs w:val="22"/>
              </w:rPr>
              <w:t xml:space="preserve">Программа должна компилироваться компилятором GCC или </w:t>
            </w:r>
            <w:proofErr w:type="spellStart"/>
            <w:r w:rsidRPr="00A5374A">
              <w:rPr>
                <w:rFonts w:asciiTheme="minorHAnsi" w:hAnsiTheme="minorHAnsi" w:cs="Nokia Pure Text"/>
                <w:sz w:val="22"/>
                <w:szCs w:val="22"/>
              </w:rPr>
              <w:t>Clang</w:t>
            </w:r>
            <w:proofErr w:type="spellEnd"/>
            <w:r w:rsidRPr="00A5374A">
              <w:rPr>
                <w:rFonts w:asciiTheme="minorHAnsi" w:hAnsiTheme="minorHAnsi" w:cs="Nokia Pure Text"/>
                <w:sz w:val="22"/>
                <w:szCs w:val="22"/>
              </w:rPr>
              <w:t xml:space="preserve"> в </w:t>
            </w:r>
            <w:proofErr w:type="spellStart"/>
            <w:r w:rsidRPr="00A5374A">
              <w:rPr>
                <w:rFonts w:asciiTheme="minorHAnsi" w:hAnsiTheme="minorHAnsi" w:cs="Nokia Pure Text"/>
                <w:sz w:val="22"/>
                <w:szCs w:val="22"/>
              </w:rPr>
              <w:t>Linux</w:t>
            </w:r>
            <w:proofErr w:type="spellEnd"/>
            <w:r w:rsidRPr="00A5374A">
              <w:rPr>
                <w:rFonts w:asciiTheme="minorHAnsi" w:hAnsiTheme="minorHAnsi" w:cs="Nokia Pure Text"/>
                <w:sz w:val="22"/>
                <w:szCs w:val="22"/>
              </w:rPr>
              <w:t xml:space="preserve">, </w:t>
            </w:r>
            <w:proofErr w:type="spellStart"/>
            <w:r w:rsidRPr="00A5374A">
              <w:rPr>
                <w:rFonts w:asciiTheme="minorHAnsi" w:hAnsiTheme="minorHAnsi" w:cs="Nokia Pure Text"/>
                <w:sz w:val="22"/>
                <w:szCs w:val="22"/>
              </w:rPr>
              <w:t>mingw</w:t>
            </w:r>
            <w:proofErr w:type="spellEnd"/>
            <w:r w:rsidRPr="00A5374A">
              <w:rPr>
                <w:rFonts w:asciiTheme="minorHAnsi" w:hAnsiTheme="minorHAnsi" w:cs="Nokia Pure Text"/>
                <w:sz w:val="22"/>
                <w:szCs w:val="22"/>
              </w:rPr>
              <w:t xml:space="preserve"> или </w:t>
            </w:r>
            <w:proofErr w:type="spellStart"/>
            <w:r w:rsidRPr="00A5374A">
              <w:rPr>
                <w:rFonts w:asciiTheme="minorHAnsi" w:hAnsiTheme="minorHAnsi" w:cs="Nokia Pure Text"/>
                <w:sz w:val="22"/>
                <w:szCs w:val="22"/>
              </w:rPr>
              <w:t>Cygwin</w:t>
            </w:r>
            <w:proofErr w:type="spellEnd"/>
            <w:r w:rsidRPr="00A5374A">
              <w:rPr>
                <w:rFonts w:asciiTheme="minorHAnsi" w:hAnsiTheme="minorHAnsi" w:cs="Nokia Pure Text"/>
                <w:sz w:val="22"/>
                <w:szCs w:val="22"/>
              </w:rPr>
              <w:t xml:space="preserve"> в </w:t>
            </w:r>
            <w:proofErr w:type="spellStart"/>
            <w:r w:rsidRPr="00A5374A">
              <w:rPr>
                <w:rFonts w:asciiTheme="minorHAnsi" w:hAnsiTheme="minorHAnsi" w:cs="Nokia Pure Text"/>
                <w:sz w:val="22"/>
                <w:szCs w:val="22"/>
              </w:rPr>
              <w:t>Windows</w:t>
            </w:r>
            <w:proofErr w:type="spellEnd"/>
            <w:r w:rsidRPr="00A5374A">
              <w:rPr>
                <w:rFonts w:asciiTheme="minorHAnsi" w:hAnsiTheme="minorHAnsi" w:cs="Nokia Pure Text"/>
                <w:sz w:val="22"/>
                <w:szCs w:val="22"/>
              </w:rPr>
              <w:t>. Рекомендуется использование стандартной библиотеки</w:t>
            </w:r>
            <w:r w:rsidR="001875A0">
              <w:rPr>
                <w:rFonts w:asciiTheme="minorHAnsi" w:hAnsiTheme="minorHAnsi" w:cs="Nokia Pure Text"/>
                <w:sz w:val="22"/>
                <w:szCs w:val="22"/>
              </w:rPr>
              <w:t xml:space="preserve"> (</w:t>
            </w:r>
            <w:r w:rsidR="001875A0">
              <w:rPr>
                <w:rFonts w:asciiTheme="minorHAnsi" w:hAnsiTheme="minorHAnsi" w:cs="Nokia Pure Text"/>
                <w:sz w:val="22"/>
                <w:szCs w:val="22"/>
                <w:lang w:val="en-US"/>
              </w:rPr>
              <w:t>STL</w:t>
            </w:r>
            <w:r w:rsidR="001875A0">
              <w:rPr>
                <w:rFonts w:asciiTheme="minorHAnsi" w:hAnsiTheme="minorHAnsi" w:cs="Nokia Pure Text"/>
                <w:sz w:val="22"/>
                <w:szCs w:val="22"/>
              </w:rPr>
              <w:t>)</w:t>
            </w:r>
            <w:r w:rsidRPr="00A5374A">
              <w:rPr>
                <w:rFonts w:asciiTheme="minorHAnsi" w:hAnsiTheme="minorHAnsi" w:cs="Nokia Pure Text"/>
                <w:sz w:val="22"/>
                <w:szCs w:val="22"/>
              </w:rPr>
              <w:t xml:space="preserve">. Использование </w:t>
            </w:r>
            <w:r w:rsidR="003A6D68">
              <w:rPr>
                <w:rFonts w:asciiTheme="minorHAnsi" w:hAnsiTheme="minorHAnsi" w:cs="Nokia Pure Text"/>
                <w:sz w:val="22"/>
                <w:szCs w:val="22"/>
              </w:rPr>
              <w:t xml:space="preserve">любых </w:t>
            </w:r>
            <w:r w:rsidRPr="00A5374A">
              <w:rPr>
                <w:rFonts w:asciiTheme="minorHAnsi" w:hAnsiTheme="minorHAnsi" w:cs="Nokia Pure Text"/>
                <w:sz w:val="22"/>
                <w:szCs w:val="22"/>
              </w:rPr>
              <w:t xml:space="preserve">сторонних библиотек (не STL) запрещено. </w:t>
            </w:r>
            <w:r w:rsidR="0002593D">
              <w:rPr>
                <w:rFonts w:asciiTheme="minorHAnsi" w:hAnsiTheme="minorHAnsi" w:cs="Nokia Pure Text"/>
                <w:sz w:val="22"/>
                <w:szCs w:val="22"/>
              </w:rPr>
              <w:t>И</w:t>
            </w:r>
            <w:r w:rsidRPr="00A5374A">
              <w:rPr>
                <w:rFonts w:asciiTheme="minorHAnsi" w:hAnsiTheme="minorHAnsi" w:cs="Nokia Pure Text"/>
                <w:sz w:val="22"/>
                <w:szCs w:val="22"/>
              </w:rPr>
              <w:t xml:space="preserve">мя CSV-файла </w:t>
            </w:r>
            <w:r w:rsidR="001B4C57">
              <w:rPr>
                <w:rFonts w:asciiTheme="minorHAnsi" w:hAnsiTheme="minorHAnsi" w:cs="Nokia Pure Text"/>
                <w:sz w:val="22"/>
                <w:szCs w:val="22"/>
              </w:rPr>
              <w:t>мож</w:t>
            </w:r>
            <w:r w:rsidR="00831ECF">
              <w:rPr>
                <w:rFonts w:asciiTheme="minorHAnsi" w:hAnsiTheme="minorHAnsi" w:cs="Nokia Pure Text"/>
                <w:sz w:val="22"/>
                <w:szCs w:val="22"/>
              </w:rPr>
              <w:t xml:space="preserve">но </w:t>
            </w:r>
            <w:r w:rsidRPr="00A5374A">
              <w:rPr>
                <w:rFonts w:asciiTheme="minorHAnsi" w:hAnsiTheme="minorHAnsi" w:cs="Nokia Pure Text"/>
                <w:sz w:val="22"/>
                <w:szCs w:val="22"/>
              </w:rPr>
              <w:t>передавать первым аргументом командной строки, например:</w:t>
            </w:r>
          </w:p>
          <w:p w14:paraId="5CC4AB52" w14:textId="4ED0C72A" w:rsidR="00C77F80" w:rsidRDefault="05713C47" w:rsidP="00A5374A">
            <w:pPr>
              <w:autoSpaceDE w:val="0"/>
              <w:autoSpaceDN w:val="0"/>
              <w:adjustRightInd w:val="0"/>
              <w:spacing w:before="120" w:after="120"/>
              <w:ind w:left="1109"/>
              <w:rPr>
                <w:rFonts w:ascii="Consolas" w:hAnsi="Consolas" w:cs="Consolas"/>
                <w:sz w:val="24"/>
                <w:szCs w:val="24"/>
              </w:rPr>
            </w:pPr>
            <w:r w:rsidRPr="05713C47">
              <w:rPr>
                <w:rFonts w:ascii="Consolas" w:hAnsi="Consolas" w:cs="Consolas"/>
                <w:sz w:val="24"/>
                <w:szCs w:val="24"/>
              </w:rPr>
              <w:t>$ cvsreader.exe file.csv</w:t>
            </w:r>
          </w:p>
          <w:p w14:paraId="38609243" w14:textId="2FE0C3CF" w:rsidR="00C77F80" w:rsidRPr="00A5374A" w:rsidRDefault="05713C47" w:rsidP="05713C47">
            <w:pPr>
              <w:autoSpaceDE w:val="0"/>
              <w:autoSpaceDN w:val="0"/>
              <w:adjustRightInd w:val="0"/>
              <w:rPr>
                <w:rFonts w:asciiTheme="minorHAnsi" w:hAnsiTheme="minorHAnsi" w:cs="Nokia Pure Text"/>
                <w:sz w:val="22"/>
                <w:szCs w:val="22"/>
              </w:rPr>
            </w:pPr>
            <w:r w:rsidRPr="00A5374A">
              <w:rPr>
                <w:rFonts w:asciiTheme="minorHAnsi" w:hAnsiTheme="minorHAnsi" w:cs="Nokia Pure Text"/>
                <w:sz w:val="22"/>
                <w:szCs w:val="22"/>
              </w:rPr>
              <w:t xml:space="preserve">где </w:t>
            </w:r>
            <w:r w:rsidRPr="00867CB1">
              <w:rPr>
                <w:rFonts w:asciiTheme="minorHAnsi" w:hAnsiTheme="minorHAnsi" w:cs="Nokia Pure Text"/>
                <w:b/>
                <w:sz w:val="22"/>
                <w:szCs w:val="22"/>
              </w:rPr>
              <w:t>csvreader.exe</w:t>
            </w:r>
            <w:r w:rsidRPr="00A5374A">
              <w:rPr>
                <w:rFonts w:asciiTheme="minorHAnsi" w:hAnsiTheme="minorHAnsi" w:cs="Nokia Pure Text"/>
                <w:sz w:val="22"/>
                <w:szCs w:val="22"/>
              </w:rPr>
              <w:t xml:space="preserve"> – имя исполняемого файла, </w:t>
            </w:r>
            <w:r w:rsidRPr="00867CB1">
              <w:rPr>
                <w:rFonts w:asciiTheme="minorHAnsi" w:hAnsiTheme="minorHAnsi" w:cs="Nokia Pure Text"/>
                <w:b/>
                <w:sz w:val="22"/>
                <w:szCs w:val="22"/>
              </w:rPr>
              <w:t>file.csv</w:t>
            </w:r>
            <w:r w:rsidRPr="00A5374A">
              <w:rPr>
                <w:rFonts w:asciiTheme="minorHAnsi" w:hAnsiTheme="minorHAnsi" w:cs="Nokia Pure Text"/>
                <w:sz w:val="22"/>
                <w:szCs w:val="22"/>
              </w:rPr>
              <w:t xml:space="preserve"> – имя файла с таблицей, </w:t>
            </w:r>
            <w:r w:rsidRPr="00CE2335">
              <w:rPr>
                <w:rFonts w:asciiTheme="minorHAnsi" w:hAnsiTheme="minorHAnsi" w:cs="Nokia Pure Text"/>
                <w:b/>
                <w:sz w:val="22"/>
                <w:szCs w:val="22"/>
              </w:rPr>
              <w:t>$</w:t>
            </w:r>
            <w:r w:rsidRPr="00A5374A">
              <w:rPr>
                <w:rFonts w:asciiTheme="minorHAnsi" w:hAnsiTheme="minorHAnsi" w:cs="Nokia Pure Text"/>
                <w:sz w:val="22"/>
                <w:szCs w:val="22"/>
              </w:rPr>
              <w:t xml:space="preserve"> - приглашение командного интерпретатора.</w:t>
            </w:r>
          </w:p>
          <w:p w14:paraId="53B18855" w14:textId="77777777" w:rsidR="00C77F80" w:rsidRPr="00A5374A" w:rsidRDefault="00C77F80" w:rsidP="00C77F80">
            <w:pPr>
              <w:autoSpaceDE w:val="0"/>
              <w:autoSpaceDN w:val="0"/>
              <w:adjustRightInd w:val="0"/>
              <w:rPr>
                <w:rFonts w:asciiTheme="minorHAnsi" w:hAnsiTheme="minorHAnsi" w:cs="Nokia Pure Text"/>
                <w:sz w:val="22"/>
                <w:szCs w:val="19"/>
              </w:rPr>
            </w:pPr>
          </w:p>
          <w:p w14:paraId="6BD7E81B" w14:textId="5CC808D5" w:rsidR="00C77F80" w:rsidRDefault="00C77F80" w:rsidP="00C77F80">
            <w:pPr>
              <w:autoSpaceDE w:val="0"/>
              <w:autoSpaceDN w:val="0"/>
              <w:adjustRightInd w:val="0"/>
              <w:rPr>
                <w:rFonts w:ascii="Nokia Pure Text" w:hAnsi="Nokia Pure Text" w:cs="Nokia Pure Text"/>
                <w:sz w:val="22"/>
                <w:szCs w:val="19"/>
              </w:rPr>
            </w:pPr>
            <w:r w:rsidRPr="00A5374A">
              <w:rPr>
                <w:rFonts w:asciiTheme="minorHAnsi" w:hAnsiTheme="minorHAnsi" w:cs="Nokia Pure Text"/>
                <w:sz w:val="22"/>
                <w:szCs w:val="19"/>
              </w:rPr>
              <w:t>Для приведённого примера результат, напечатанный в консоль, будет таким:</w:t>
            </w:r>
          </w:p>
          <w:p w14:paraId="54F056DB" w14:textId="77777777" w:rsidR="00C77F80" w:rsidRPr="00BB328D" w:rsidRDefault="00C77F80" w:rsidP="00C77F80">
            <w:pPr>
              <w:ind w:left="1106"/>
              <w:rPr>
                <w:rFonts w:ascii="Consolas" w:hAnsi="Consolas" w:cs="Consolas"/>
                <w:b/>
                <w:sz w:val="24"/>
                <w:szCs w:val="24"/>
              </w:rPr>
            </w:pPr>
            <w:r w:rsidRPr="00BB328D">
              <w:rPr>
                <w:rFonts w:ascii="Consolas" w:hAnsi="Consolas" w:cs="Consolas"/>
                <w:b/>
                <w:sz w:val="24"/>
                <w:szCs w:val="24"/>
              </w:rPr>
              <w:t>,</w:t>
            </w:r>
            <w:proofErr w:type="spellStart"/>
            <w:r w:rsidRPr="00A43DF8">
              <w:rPr>
                <w:rFonts w:ascii="Consolas" w:hAnsi="Consolas" w:cs="Consolas"/>
                <w:b/>
                <w:sz w:val="24"/>
                <w:szCs w:val="24"/>
              </w:rPr>
              <w:t>A</w:t>
            </w:r>
            <w:r w:rsidRPr="00BB328D">
              <w:rPr>
                <w:rFonts w:ascii="Consolas" w:hAnsi="Consolas" w:cs="Consolas"/>
                <w:b/>
                <w:sz w:val="24"/>
                <w:szCs w:val="24"/>
              </w:rPr>
              <w:t>,</w:t>
            </w:r>
            <w:r w:rsidRPr="00A43DF8">
              <w:rPr>
                <w:rFonts w:ascii="Consolas" w:hAnsi="Consolas" w:cs="Consolas"/>
                <w:b/>
                <w:sz w:val="24"/>
                <w:szCs w:val="24"/>
              </w:rPr>
              <w:t>B</w:t>
            </w:r>
            <w:r w:rsidRPr="00BB328D">
              <w:rPr>
                <w:rFonts w:ascii="Consolas" w:hAnsi="Consolas" w:cs="Consolas"/>
                <w:b/>
                <w:sz w:val="24"/>
                <w:szCs w:val="24"/>
              </w:rPr>
              <w:t>,</w:t>
            </w:r>
            <w:r w:rsidRPr="00A43DF8">
              <w:rPr>
                <w:rFonts w:ascii="Consolas" w:hAnsi="Consolas" w:cs="Consolas"/>
                <w:b/>
                <w:sz w:val="24"/>
                <w:szCs w:val="24"/>
              </w:rPr>
              <w:t>Cell</w:t>
            </w:r>
            <w:proofErr w:type="spellEnd"/>
          </w:p>
          <w:p w14:paraId="234103ED" w14:textId="77777777" w:rsidR="00C77F80" w:rsidRPr="00BB328D" w:rsidRDefault="00C77F80" w:rsidP="00C77F80">
            <w:pPr>
              <w:ind w:left="1106"/>
              <w:rPr>
                <w:rFonts w:ascii="Consolas" w:hAnsi="Consolas" w:cs="Consolas"/>
                <w:b/>
                <w:sz w:val="24"/>
                <w:szCs w:val="24"/>
              </w:rPr>
            </w:pPr>
            <w:r w:rsidRPr="00BB328D">
              <w:rPr>
                <w:rFonts w:ascii="Consolas" w:hAnsi="Consolas" w:cs="Consolas"/>
                <w:b/>
                <w:sz w:val="24"/>
                <w:szCs w:val="24"/>
              </w:rPr>
              <w:t>1,1,0,1</w:t>
            </w:r>
          </w:p>
          <w:p w14:paraId="104051F3" w14:textId="77777777" w:rsidR="00C77F80" w:rsidRPr="00BB328D" w:rsidRDefault="00C77F80" w:rsidP="00C77F80">
            <w:pPr>
              <w:ind w:left="1106"/>
              <w:rPr>
                <w:rFonts w:ascii="Consolas" w:hAnsi="Consolas" w:cs="Consolas"/>
                <w:b/>
                <w:sz w:val="24"/>
                <w:szCs w:val="24"/>
              </w:rPr>
            </w:pPr>
            <w:r w:rsidRPr="00BB328D">
              <w:rPr>
                <w:rFonts w:ascii="Consolas" w:hAnsi="Consolas" w:cs="Consolas"/>
                <w:b/>
                <w:sz w:val="24"/>
                <w:szCs w:val="24"/>
              </w:rPr>
              <w:t>2,2,6,0,</w:t>
            </w:r>
          </w:p>
          <w:p w14:paraId="0E948942" w14:textId="20533A96" w:rsidR="00C77F80" w:rsidRDefault="00C77F80" w:rsidP="00C77F80">
            <w:pPr>
              <w:ind w:left="1106"/>
              <w:rPr>
                <w:rFonts w:ascii="Consolas" w:hAnsi="Consolas" w:cs="Consolas"/>
                <w:b/>
                <w:sz w:val="24"/>
                <w:szCs w:val="24"/>
              </w:rPr>
            </w:pPr>
            <w:r w:rsidRPr="00BB328D">
              <w:rPr>
                <w:rFonts w:ascii="Consolas" w:hAnsi="Consolas" w:cs="Consolas"/>
                <w:b/>
                <w:sz w:val="24"/>
                <w:szCs w:val="24"/>
              </w:rPr>
              <w:t>30,0,1,5</w:t>
            </w:r>
          </w:p>
          <w:p w14:paraId="33FB4092" w14:textId="77777777" w:rsidR="00C77F80" w:rsidRPr="00BB328D" w:rsidRDefault="00C77F80" w:rsidP="05713C47">
            <w:pPr>
              <w:rPr>
                <w:rFonts w:ascii="Consolas" w:hAnsi="Consolas" w:cs="Consolas"/>
                <w:b/>
                <w:bCs/>
                <w:sz w:val="24"/>
                <w:szCs w:val="24"/>
              </w:rPr>
            </w:pPr>
          </w:p>
          <w:p w14:paraId="34BF7511" w14:textId="318EA878" w:rsidR="05713C47" w:rsidRPr="009276B7" w:rsidRDefault="05713C47" w:rsidP="05713C47">
            <w:pPr>
              <w:spacing w:line="259" w:lineRule="auto"/>
              <w:rPr>
                <w:rFonts w:asciiTheme="minorHAnsi" w:hAnsiTheme="minorHAnsi"/>
                <w:sz w:val="22"/>
                <w:szCs w:val="22"/>
              </w:rPr>
            </w:pPr>
            <w:r w:rsidRPr="009276B7">
              <w:rPr>
                <w:rFonts w:asciiTheme="minorHAnsi" w:hAnsiTheme="minorHAnsi" w:cs="Consolas"/>
                <w:sz w:val="22"/>
                <w:szCs w:val="22"/>
              </w:rPr>
              <w:t>Рекомендуем решение задачи проверять:</w:t>
            </w:r>
          </w:p>
          <w:p w14:paraId="3E132E18" w14:textId="01FB79A4" w:rsidR="05713C47" w:rsidRPr="009276B7" w:rsidRDefault="05713C47" w:rsidP="05713C47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Theme="minorHAnsi" w:hAnsiTheme="minorHAnsi"/>
                <w:sz w:val="22"/>
                <w:szCs w:val="22"/>
              </w:rPr>
            </w:pPr>
            <w:r w:rsidRPr="009276B7">
              <w:rPr>
                <w:rFonts w:asciiTheme="minorHAnsi" w:hAnsiTheme="minorHAnsi" w:cs="Consolas"/>
                <w:sz w:val="22"/>
                <w:szCs w:val="22"/>
              </w:rPr>
              <w:t>На приведённом примере</w:t>
            </w:r>
          </w:p>
          <w:p w14:paraId="502B1481" w14:textId="6A5604FC" w:rsidR="05713C47" w:rsidRPr="001875A0" w:rsidRDefault="05713C47" w:rsidP="05713C47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Theme="minorHAnsi" w:hAnsiTheme="minorHAnsi"/>
                <w:sz w:val="22"/>
                <w:szCs w:val="22"/>
              </w:rPr>
            </w:pPr>
            <w:r w:rsidRPr="009276B7">
              <w:rPr>
                <w:rFonts w:asciiTheme="minorHAnsi" w:hAnsiTheme="minorHAnsi" w:cs="Consolas"/>
                <w:sz w:val="22"/>
                <w:szCs w:val="22"/>
              </w:rPr>
              <w:t>На дополнительных тестах (</w:t>
            </w:r>
            <w:proofErr w:type="spellStart"/>
            <w:r w:rsidRPr="009276B7">
              <w:rPr>
                <w:rFonts w:asciiTheme="minorHAnsi" w:hAnsiTheme="minorHAnsi" w:cs="Consolas"/>
                <w:sz w:val="22"/>
                <w:szCs w:val="22"/>
              </w:rPr>
              <w:t>csv</w:t>
            </w:r>
            <w:proofErr w:type="spellEnd"/>
            <w:r w:rsidRPr="009276B7">
              <w:rPr>
                <w:rFonts w:asciiTheme="minorHAnsi" w:hAnsiTheme="minorHAnsi" w:cs="Consolas"/>
                <w:sz w:val="22"/>
                <w:szCs w:val="22"/>
              </w:rPr>
              <w:t xml:space="preserve">-файлах), выбор которых отводится на усмотрение разработчика программы (если Вы приложите эти дополнительные тесты, на которых проверяли своё решение, </w:t>
            </w:r>
            <w:r w:rsidR="00A5374A" w:rsidRPr="009276B7">
              <w:rPr>
                <w:rFonts w:asciiTheme="minorHAnsi" w:hAnsiTheme="minorHAnsi" w:cs="Consolas"/>
                <w:sz w:val="22"/>
                <w:szCs w:val="22"/>
              </w:rPr>
              <w:t xml:space="preserve">к ответу </w:t>
            </w:r>
            <w:r w:rsidRPr="009276B7">
              <w:rPr>
                <w:rFonts w:asciiTheme="minorHAnsi" w:hAnsiTheme="minorHAnsi" w:cs="Consolas"/>
                <w:sz w:val="22"/>
                <w:szCs w:val="22"/>
              </w:rPr>
              <w:t xml:space="preserve">- это </w:t>
            </w:r>
            <w:r w:rsidR="00A5374A" w:rsidRPr="009276B7">
              <w:rPr>
                <w:rFonts w:asciiTheme="minorHAnsi" w:hAnsiTheme="minorHAnsi" w:cs="Consolas"/>
                <w:sz w:val="22"/>
                <w:szCs w:val="22"/>
              </w:rPr>
              <w:t>будет засчитано Вам в плюс</w:t>
            </w:r>
            <w:r w:rsidRPr="009276B7">
              <w:rPr>
                <w:rFonts w:asciiTheme="minorHAnsi" w:hAnsiTheme="minorHAnsi" w:cs="Consolas"/>
                <w:sz w:val="22"/>
                <w:szCs w:val="22"/>
              </w:rPr>
              <w:t>)</w:t>
            </w:r>
          </w:p>
          <w:p w14:paraId="010A2E2A" w14:textId="32687F5F" w:rsidR="001875A0" w:rsidRPr="00205A35" w:rsidRDefault="001875A0" w:rsidP="001875A0">
            <w:pPr>
              <w:spacing w:line="259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Постарайтесь в решении задания использовать современны</w:t>
            </w:r>
            <w:r w:rsidR="00205A35">
              <w:rPr>
                <w:rFonts w:asciiTheme="minorHAnsi" w:hAnsiTheme="minorHAnsi"/>
                <w:sz w:val="22"/>
                <w:szCs w:val="22"/>
              </w:rPr>
              <w:t>е</w:t>
            </w:r>
            <w:bookmarkStart w:id="0" w:name="_GoBack"/>
            <w:bookmarkEnd w:id="0"/>
            <w:r>
              <w:rPr>
                <w:rFonts w:asciiTheme="minorHAnsi" w:hAnsiTheme="minorHAnsi"/>
                <w:sz w:val="22"/>
                <w:szCs w:val="22"/>
              </w:rPr>
              <w:t xml:space="preserve"> возможности С++, структуры и типы данных из стандартной библиотеки.</w:t>
            </w:r>
          </w:p>
          <w:p w14:paraId="1E7D7984" w14:textId="4AD8066C" w:rsidR="05713C47" w:rsidRPr="00A5374A" w:rsidRDefault="05713C47" w:rsidP="05713C47">
            <w:pPr>
              <w:rPr>
                <w:rFonts w:asciiTheme="minorHAnsi" w:hAnsiTheme="minorHAnsi" w:cs="Consolas"/>
                <w:b/>
                <w:bCs/>
                <w:sz w:val="24"/>
                <w:szCs w:val="24"/>
              </w:rPr>
            </w:pPr>
          </w:p>
          <w:p w14:paraId="7362625E" w14:textId="77777777" w:rsidR="00C77F80" w:rsidRPr="00A5374A" w:rsidRDefault="00C77F80" w:rsidP="00C77F80">
            <w:pPr>
              <w:autoSpaceDE w:val="0"/>
              <w:autoSpaceDN w:val="0"/>
              <w:adjustRightInd w:val="0"/>
              <w:rPr>
                <w:rFonts w:asciiTheme="minorHAnsi" w:hAnsiTheme="minorHAnsi" w:cs="Nokia Pure Text"/>
                <w:sz w:val="22"/>
                <w:szCs w:val="19"/>
              </w:rPr>
            </w:pPr>
            <w:r w:rsidRPr="00A5374A">
              <w:rPr>
                <w:rFonts w:asciiTheme="minorHAnsi" w:hAnsiTheme="minorHAnsi" w:cs="Nokia Pure Text"/>
                <w:sz w:val="22"/>
                <w:szCs w:val="19"/>
              </w:rPr>
              <w:t>Проверка домашнего задания осуществляется в два этапа:</w:t>
            </w:r>
          </w:p>
          <w:p w14:paraId="2064B599" w14:textId="77777777" w:rsidR="00C77F80" w:rsidRPr="00A5374A" w:rsidRDefault="00C77F80" w:rsidP="004C3A54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Theme="minorHAnsi" w:hAnsiTheme="minorHAnsi" w:cs="Nokia Pure Text"/>
                <w:sz w:val="22"/>
                <w:szCs w:val="19"/>
              </w:rPr>
            </w:pPr>
            <w:r w:rsidRPr="00A5374A">
              <w:rPr>
                <w:rFonts w:asciiTheme="minorHAnsi" w:hAnsiTheme="minorHAnsi" w:cs="Nokia Pure Text"/>
                <w:sz w:val="22"/>
                <w:szCs w:val="19"/>
              </w:rPr>
              <w:t>Обработка тестовых CSV-файлов</w:t>
            </w:r>
          </w:p>
          <w:p w14:paraId="1FFF1ADA" w14:textId="5D60E510" w:rsidR="00A31DE9" w:rsidRPr="00C77F80" w:rsidRDefault="00C77F80" w:rsidP="004C3A54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Nokia Pure Text" w:hAnsi="Nokia Pure Text" w:cs="Nokia Pure Text"/>
                <w:sz w:val="22"/>
                <w:szCs w:val="19"/>
              </w:rPr>
            </w:pPr>
            <w:r w:rsidRPr="00A5374A">
              <w:rPr>
                <w:rFonts w:asciiTheme="minorHAnsi" w:hAnsiTheme="minorHAnsi" w:cs="Nokia Pure Text"/>
                <w:sz w:val="22"/>
                <w:szCs w:val="19"/>
              </w:rPr>
              <w:t>Оценивание исходных кодов программы проверяющими с выставлением итоговой оценки</w:t>
            </w:r>
          </w:p>
          <w:p w14:paraId="7515C933" w14:textId="2C24EF5A" w:rsidR="00A31DE9" w:rsidRPr="00A31DE9" w:rsidRDefault="00A31DE9" w:rsidP="00A31DE9">
            <w:pPr>
              <w:pStyle w:val="HTMLPreformatted"/>
              <w:spacing w:line="300" w:lineRule="auto"/>
            </w:pPr>
          </w:p>
        </w:tc>
      </w:tr>
    </w:tbl>
    <w:p w14:paraId="110368E2" w14:textId="55496ED0" w:rsidR="00FC7543" w:rsidRPr="0038003A" w:rsidRDefault="00FC7543" w:rsidP="005A04CF">
      <w:pPr>
        <w:jc w:val="both"/>
        <w:rPr>
          <w:rFonts w:ascii="Nokia Pure Text" w:hAnsi="Nokia Pure Text" w:cs="Nokia Pure Text"/>
        </w:rPr>
      </w:pPr>
    </w:p>
    <w:sectPr w:rsidR="00FC7543" w:rsidRPr="0038003A" w:rsidSect="000E051E">
      <w:pgSz w:w="11906" w:h="16838" w:code="9"/>
      <w:pgMar w:top="454" w:right="720" w:bottom="284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3230DF" w14:textId="77777777" w:rsidR="004C3A54" w:rsidRDefault="004C3A54">
      <w:r>
        <w:separator/>
      </w:r>
    </w:p>
  </w:endnote>
  <w:endnote w:type="continuationSeparator" w:id="0">
    <w:p w14:paraId="646A86AF" w14:textId="77777777" w:rsidR="004C3A54" w:rsidRDefault="004C3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kia Pure Text">
    <w:altName w:val="Meiryo"/>
    <w:panose1 w:val="020B0504040602060303"/>
    <w:charset w:val="00"/>
    <w:family w:val="swiss"/>
    <w:pitch w:val="variable"/>
    <w:sig w:usb0="A00002FF" w:usb1="700078FB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kia Pure Text Light">
    <w:panose1 w:val="020B0304040602060303"/>
    <w:charset w:val="00"/>
    <w:family w:val="swiss"/>
    <w:pitch w:val="variable"/>
    <w:sig w:usb0="A00002FF" w:usb1="700078FB" w:usb2="0001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D31E9F" w14:textId="77777777" w:rsidR="004C3A54" w:rsidRDefault="004C3A54">
      <w:r>
        <w:separator/>
      </w:r>
    </w:p>
  </w:footnote>
  <w:footnote w:type="continuationSeparator" w:id="0">
    <w:p w14:paraId="0C1E6056" w14:textId="77777777" w:rsidR="004C3A54" w:rsidRDefault="004C3A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87729"/>
    <w:multiLevelType w:val="multilevel"/>
    <w:tmpl w:val="E278B150"/>
    <w:lvl w:ilvl="0">
      <w:start w:val="1"/>
      <w:numFmt w:val="decimal"/>
      <w:lvlText w:val="%1."/>
      <w:lvlJc w:val="left"/>
      <w:pPr>
        <w:tabs>
          <w:tab w:val="num" w:pos="-680"/>
        </w:tabs>
        <w:ind w:left="-680" w:hanging="426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110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06"/>
        </w:tabs>
        <w:ind w:left="1106" w:hanging="1106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06"/>
        </w:tabs>
        <w:ind w:left="2211" w:hanging="1105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-98"/>
        </w:tabs>
        <w:ind w:left="-9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46"/>
        </w:tabs>
        <w:ind w:left="46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90"/>
        </w:tabs>
        <w:ind w:left="190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334"/>
        </w:tabs>
        <w:ind w:left="334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478"/>
        </w:tabs>
        <w:ind w:left="478" w:hanging="1584"/>
      </w:pPr>
      <w:rPr>
        <w:rFonts w:hint="default"/>
      </w:rPr>
    </w:lvl>
  </w:abstractNum>
  <w:abstractNum w:abstractNumId="1" w15:restartNumberingAfterBreak="0">
    <w:nsid w:val="50D1245D"/>
    <w:multiLevelType w:val="singleLevel"/>
    <w:tmpl w:val="946C57E4"/>
    <w:lvl w:ilvl="0">
      <w:start w:val="1"/>
      <w:numFmt w:val="decimal"/>
      <w:pStyle w:val="NSN-034ListNumberedAltShiftL"/>
      <w:lvlText w:val="%1."/>
      <w:lvlJc w:val="right"/>
      <w:pPr>
        <w:tabs>
          <w:tab w:val="num" w:pos="142"/>
        </w:tabs>
        <w:ind w:left="1106" w:hanging="142"/>
      </w:pPr>
      <w:rPr>
        <w:rFonts w:hint="default"/>
        <w:color w:val="auto"/>
        <w:sz w:val="18"/>
        <w:szCs w:val="18"/>
      </w:rPr>
    </w:lvl>
  </w:abstractNum>
  <w:abstractNum w:abstractNumId="2" w15:restartNumberingAfterBreak="0">
    <w:nsid w:val="5CD0510B"/>
    <w:multiLevelType w:val="hybridMultilevel"/>
    <w:tmpl w:val="C916D3B6"/>
    <w:lvl w:ilvl="0" w:tplc="4C84D72A">
      <w:start w:val="1"/>
      <w:numFmt w:val="bullet"/>
      <w:pStyle w:val="NSN-044Intend2ListBulletAltL"/>
      <w:lvlText w:val="•"/>
      <w:lvlJc w:val="left"/>
      <w:pPr>
        <w:tabs>
          <w:tab w:val="num" w:pos="2353"/>
        </w:tabs>
        <w:ind w:left="2353" w:hanging="142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F92F98"/>
    <w:multiLevelType w:val="hybridMultilevel"/>
    <w:tmpl w:val="3AB21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4C35D4"/>
    <w:multiLevelType w:val="hybridMultilevel"/>
    <w:tmpl w:val="2A6E1BD4"/>
    <w:lvl w:ilvl="0" w:tplc="DE9C900E">
      <w:start w:val="1"/>
      <w:numFmt w:val="bullet"/>
      <w:pStyle w:val="NSN-040Intend1ListBulletAltK"/>
      <w:lvlText w:val="•"/>
      <w:lvlJc w:val="left"/>
      <w:pPr>
        <w:tabs>
          <w:tab w:val="num" w:pos="1248"/>
        </w:tabs>
        <w:ind w:left="1248" w:hanging="142"/>
      </w:pPr>
      <w:rPr>
        <w:rFonts w:ascii="Arial" w:hAnsi="Arial" w:hint="default"/>
      </w:rPr>
    </w:lvl>
    <w:lvl w:ilvl="1" w:tplc="0407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EB21C5"/>
    <w:multiLevelType w:val="hybridMultilevel"/>
    <w:tmpl w:val="6B6467B4"/>
    <w:lvl w:ilvl="0" w:tplc="F1B437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3CB3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C49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4A58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7C81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AE25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662C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1A29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269B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441BBA"/>
    <w:multiLevelType w:val="hybridMultilevel"/>
    <w:tmpl w:val="B108073E"/>
    <w:lvl w:ilvl="0" w:tplc="6FA48698">
      <w:start w:val="1"/>
      <w:numFmt w:val="bullet"/>
      <w:pStyle w:val="NSN-031ListBulletAltB"/>
      <w:lvlText w:val="•"/>
      <w:lvlJc w:val="left"/>
      <w:pPr>
        <w:tabs>
          <w:tab w:val="num" w:pos="142"/>
        </w:tabs>
        <w:ind w:left="142" w:hanging="142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US" w:vendorID="64" w:dllVersion="6" w:nlCheck="1" w:checkStyle="1"/>
  <w:activeWritingStyle w:appName="MSWord" w:lang="de-DE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1106"/>
  <w:hyphenationZone w:val="425"/>
  <w:drawingGridHorizontalSpacing w:val="100"/>
  <w:drawingGridVerticalSpacing w:val="142"/>
  <w:displayHorizontalDrawingGridEvery w:val="2"/>
  <w:characterSpacingControl w:val="doNotCompress"/>
  <w:hdrShapeDefaults>
    <o:shapedefaults v:ext="edit" spidmax="6145">
      <o:colormru v:ext="edit" colors="#fc0,#ffbc3d,#f90,#97233f,#606,#333,#666,#99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269"/>
    <w:rsid w:val="00003102"/>
    <w:rsid w:val="000128C6"/>
    <w:rsid w:val="00012B05"/>
    <w:rsid w:val="0002593D"/>
    <w:rsid w:val="00033147"/>
    <w:rsid w:val="00045738"/>
    <w:rsid w:val="00047684"/>
    <w:rsid w:val="00052F52"/>
    <w:rsid w:val="000555A9"/>
    <w:rsid w:val="00061F3C"/>
    <w:rsid w:val="00062762"/>
    <w:rsid w:val="00082D73"/>
    <w:rsid w:val="00083924"/>
    <w:rsid w:val="000864D0"/>
    <w:rsid w:val="00087583"/>
    <w:rsid w:val="00087A9C"/>
    <w:rsid w:val="00092860"/>
    <w:rsid w:val="00093564"/>
    <w:rsid w:val="000A359C"/>
    <w:rsid w:val="000A54A3"/>
    <w:rsid w:val="000A6736"/>
    <w:rsid w:val="000D383B"/>
    <w:rsid w:val="000E051E"/>
    <w:rsid w:val="000E1D34"/>
    <w:rsid w:val="00101242"/>
    <w:rsid w:val="001019A5"/>
    <w:rsid w:val="00107CE1"/>
    <w:rsid w:val="0011328C"/>
    <w:rsid w:val="00114E2C"/>
    <w:rsid w:val="00123861"/>
    <w:rsid w:val="001351BB"/>
    <w:rsid w:val="0014743A"/>
    <w:rsid w:val="00150229"/>
    <w:rsid w:val="0015142E"/>
    <w:rsid w:val="0015723C"/>
    <w:rsid w:val="001610C4"/>
    <w:rsid w:val="00165116"/>
    <w:rsid w:val="001669D9"/>
    <w:rsid w:val="00176447"/>
    <w:rsid w:val="00177EA0"/>
    <w:rsid w:val="00180606"/>
    <w:rsid w:val="001875A0"/>
    <w:rsid w:val="001968C9"/>
    <w:rsid w:val="001A4920"/>
    <w:rsid w:val="001B1A95"/>
    <w:rsid w:val="001B4C57"/>
    <w:rsid w:val="001C3F91"/>
    <w:rsid w:val="001E2EE4"/>
    <w:rsid w:val="001E4C97"/>
    <w:rsid w:val="001F7B0D"/>
    <w:rsid w:val="00205A35"/>
    <w:rsid w:val="002073BB"/>
    <w:rsid w:val="002111AC"/>
    <w:rsid w:val="0021519E"/>
    <w:rsid w:val="002279A8"/>
    <w:rsid w:val="00231AEA"/>
    <w:rsid w:val="00243557"/>
    <w:rsid w:val="00253B8E"/>
    <w:rsid w:val="00256DEE"/>
    <w:rsid w:val="0025772D"/>
    <w:rsid w:val="0026114C"/>
    <w:rsid w:val="00286DC7"/>
    <w:rsid w:val="00291E7C"/>
    <w:rsid w:val="00292832"/>
    <w:rsid w:val="002A37E9"/>
    <w:rsid w:val="002B5017"/>
    <w:rsid w:val="002C16CA"/>
    <w:rsid w:val="002E5D01"/>
    <w:rsid w:val="00316F00"/>
    <w:rsid w:val="00332527"/>
    <w:rsid w:val="00334BBE"/>
    <w:rsid w:val="003438EA"/>
    <w:rsid w:val="00346007"/>
    <w:rsid w:val="003650B7"/>
    <w:rsid w:val="00374940"/>
    <w:rsid w:val="00374B4F"/>
    <w:rsid w:val="0038003A"/>
    <w:rsid w:val="003809E8"/>
    <w:rsid w:val="00385832"/>
    <w:rsid w:val="0039217D"/>
    <w:rsid w:val="003A5467"/>
    <w:rsid w:val="003A5F7C"/>
    <w:rsid w:val="003A6D68"/>
    <w:rsid w:val="003B35EB"/>
    <w:rsid w:val="003C14DE"/>
    <w:rsid w:val="003C496F"/>
    <w:rsid w:val="003C7BC3"/>
    <w:rsid w:val="003D66B4"/>
    <w:rsid w:val="003F7B3B"/>
    <w:rsid w:val="004118E1"/>
    <w:rsid w:val="00431D8E"/>
    <w:rsid w:val="004324B6"/>
    <w:rsid w:val="00435067"/>
    <w:rsid w:val="00445368"/>
    <w:rsid w:val="0046001B"/>
    <w:rsid w:val="004601AD"/>
    <w:rsid w:val="00466B8A"/>
    <w:rsid w:val="004672D0"/>
    <w:rsid w:val="004A0A02"/>
    <w:rsid w:val="004A57A0"/>
    <w:rsid w:val="004C0D92"/>
    <w:rsid w:val="004C3A54"/>
    <w:rsid w:val="004C3AC4"/>
    <w:rsid w:val="004D0FC1"/>
    <w:rsid w:val="004D3942"/>
    <w:rsid w:val="004D5F9C"/>
    <w:rsid w:val="004D62D1"/>
    <w:rsid w:val="004E4B67"/>
    <w:rsid w:val="004E66C0"/>
    <w:rsid w:val="004F2482"/>
    <w:rsid w:val="004F2898"/>
    <w:rsid w:val="005063D8"/>
    <w:rsid w:val="0051100B"/>
    <w:rsid w:val="0051581D"/>
    <w:rsid w:val="005171E8"/>
    <w:rsid w:val="00533C6F"/>
    <w:rsid w:val="00536EEB"/>
    <w:rsid w:val="005575AD"/>
    <w:rsid w:val="0056520B"/>
    <w:rsid w:val="00572CC5"/>
    <w:rsid w:val="00575AE4"/>
    <w:rsid w:val="005860B4"/>
    <w:rsid w:val="005A04CF"/>
    <w:rsid w:val="005A0C19"/>
    <w:rsid w:val="005A223C"/>
    <w:rsid w:val="005A2666"/>
    <w:rsid w:val="005C3CED"/>
    <w:rsid w:val="005C7C16"/>
    <w:rsid w:val="005D2686"/>
    <w:rsid w:val="005E16D6"/>
    <w:rsid w:val="005E4EE8"/>
    <w:rsid w:val="00627078"/>
    <w:rsid w:val="006278D1"/>
    <w:rsid w:val="00630DEB"/>
    <w:rsid w:val="0063348C"/>
    <w:rsid w:val="006419C9"/>
    <w:rsid w:val="00652DC2"/>
    <w:rsid w:val="006533BA"/>
    <w:rsid w:val="0065648C"/>
    <w:rsid w:val="006622EF"/>
    <w:rsid w:val="00680F97"/>
    <w:rsid w:val="00687A21"/>
    <w:rsid w:val="00695C35"/>
    <w:rsid w:val="00695FBD"/>
    <w:rsid w:val="006B2FEB"/>
    <w:rsid w:val="006B4603"/>
    <w:rsid w:val="006C0114"/>
    <w:rsid w:val="006C56F4"/>
    <w:rsid w:val="006C7425"/>
    <w:rsid w:val="006C7B7E"/>
    <w:rsid w:val="006D01ED"/>
    <w:rsid w:val="006D4105"/>
    <w:rsid w:val="006D5372"/>
    <w:rsid w:val="006E0946"/>
    <w:rsid w:val="006E1C61"/>
    <w:rsid w:val="006E44EE"/>
    <w:rsid w:val="006F0A9A"/>
    <w:rsid w:val="006F7B64"/>
    <w:rsid w:val="00701CF8"/>
    <w:rsid w:val="007113D9"/>
    <w:rsid w:val="00712F57"/>
    <w:rsid w:val="007132D1"/>
    <w:rsid w:val="00713E2A"/>
    <w:rsid w:val="00730D25"/>
    <w:rsid w:val="00735D07"/>
    <w:rsid w:val="0073724E"/>
    <w:rsid w:val="00740295"/>
    <w:rsid w:val="00745D7B"/>
    <w:rsid w:val="00746F5D"/>
    <w:rsid w:val="00746F7A"/>
    <w:rsid w:val="00756FA3"/>
    <w:rsid w:val="00760711"/>
    <w:rsid w:val="007620E3"/>
    <w:rsid w:val="00766851"/>
    <w:rsid w:val="0077041C"/>
    <w:rsid w:val="007723B6"/>
    <w:rsid w:val="007745D7"/>
    <w:rsid w:val="00782AE2"/>
    <w:rsid w:val="00786C58"/>
    <w:rsid w:val="00793E81"/>
    <w:rsid w:val="007A2CCF"/>
    <w:rsid w:val="007A729F"/>
    <w:rsid w:val="007A74A5"/>
    <w:rsid w:val="007C0507"/>
    <w:rsid w:val="007C3DA9"/>
    <w:rsid w:val="007C404B"/>
    <w:rsid w:val="007C724A"/>
    <w:rsid w:val="007E7DCA"/>
    <w:rsid w:val="007F0E77"/>
    <w:rsid w:val="007F40D6"/>
    <w:rsid w:val="00802940"/>
    <w:rsid w:val="00803790"/>
    <w:rsid w:val="00810177"/>
    <w:rsid w:val="0081228D"/>
    <w:rsid w:val="00815841"/>
    <w:rsid w:val="008158CF"/>
    <w:rsid w:val="0081692A"/>
    <w:rsid w:val="008300C9"/>
    <w:rsid w:val="00831ECF"/>
    <w:rsid w:val="0083232C"/>
    <w:rsid w:val="00834BB2"/>
    <w:rsid w:val="00841A43"/>
    <w:rsid w:val="00861C16"/>
    <w:rsid w:val="00867CB1"/>
    <w:rsid w:val="00875E8B"/>
    <w:rsid w:val="0088265D"/>
    <w:rsid w:val="00882866"/>
    <w:rsid w:val="0089263A"/>
    <w:rsid w:val="00893E11"/>
    <w:rsid w:val="00897ACA"/>
    <w:rsid w:val="008A0E8C"/>
    <w:rsid w:val="008B3D9D"/>
    <w:rsid w:val="008B6E4E"/>
    <w:rsid w:val="008B7219"/>
    <w:rsid w:val="008B7310"/>
    <w:rsid w:val="008D50FF"/>
    <w:rsid w:val="008F5B93"/>
    <w:rsid w:val="00910694"/>
    <w:rsid w:val="00922A5E"/>
    <w:rsid w:val="0092400D"/>
    <w:rsid w:val="009276B7"/>
    <w:rsid w:val="0093500A"/>
    <w:rsid w:val="00940CBD"/>
    <w:rsid w:val="00943B8E"/>
    <w:rsid w:val="009502A4"/>
    <w:rsid w:val="00955955"/>
    <w:rsid w:val="009630BA"/>
    <w:rsid w:val="00967222"/>
    <w:rsid w:val="0097017B"/>
    <w:rsid w:val="00973303"/>
    <w:rsid w:val="0099548D"/>
    <w:rsid w:val="00995EFB"/>
    <w:rsid w:val="009A61F7"/>
    <w:rsid w:val="009B248C"/>
    <w:rsid w:val="009B69EA"/>
    <w:rsid w:val="009C0F28"/>
    <w:rsid w:val="009C1369"/>
    <w:rsid w:val="009C32BC"/>
    <w:rsid w:val="009C469A"/>
    <w:rsid w:val="009D1613"/>
    <w:rsid w:val="009D5C36"/>
    <w:rsid w:val="009F059B"/>
    <w:rsid w:val="009F0695"/>
    <w:rsid w:val="00A103DC"/>
    <w:rsid w:val="00A16497"/>
    <w:rsid w:val="00A16E64"/>
    <w:rsid w:val="00A2168F"/>
    <w:rsid w:val="00A23C2F"/>
    <w:rsid w:val="00A25DCC"/>
    <w:rsid w:val="00A30353"/>
    <w:rsid w:val="00A31DE9"/>
    <w:rsid w:val="00A376D5"/>
    <w:rsid w:val="00A41269"/>
    <w:rsid w:val="00A45684"/>
    <w:rsid w:val="00A46258"/>
    <w:rsid w:val="00A5374A"/>
    <w:rsid w:val="00A60FF6"/>
    <w:rsid w:val="00A620EE"/>
    <w:rsid w:val="00A6661D"/>
    <w:rsid w:val="00A71B37"/>
    <w:rsid w:val="00A71CCD"/>
    <w:rsid w:val="00A730B5"/>
    <w:rsid w:val="00A7401A"/>
    <w:rsid w:val="00A75686"/>
    <w:rsid w:val="00A75C7A"/>
    <w:rsid w:val="00A75E51"/>
    <w:rsid w:val="00A81697"/>
    <w:rsid w:val="00A8496A"/>
    <w:rsid w:val="00A97AD6"/>
    <w:rsid w:val="00AA1604"/>
    <w:rsid w:val="00AB052E"/>
    <w:rsid w:val="00AB5659"/>
    <w:rsid w:val="00AB5EAC"/>
    <w:rsid w:val="00AC18E5"/>
    <w:rsid w:val="00AC2A11"/>
    <w:rsid w:val="00AE0E79"/>
    <w:rsid w:val="00AE1621"/>
    <w:rsid w:val="00AE7E1B"/>
    <w:rsid w:val="00AF066E"/>
    <w:rsid w:val="00AF10DD"/>
    <w:rsid w:val="00AF24BA"/>
    <w:rsid w:val="00AF367E"/>
    <w:rsid w:val="00B10E83"/>
    <w:rsid w:val="00B13670"/>
    <w:rsid w:val="00B265BF"/>
    <w:rsid w:val="00B45A81"/>
    <w:rsid w:val="00B63CD8"/>
    <w:rsid w:val="00B72AE4"/>
    <w:rsid w:val="00B73884"/>
    <w:rsid w:val="00B844EF"/>
    <w:rsid w:val="00B92729"/>
    <w:rsid w:val="00B97F11"/>
    <w:rsid w:val="00BA4D8B"/>
    <w:rsid w:val="00BA7FAD"/>
    <w:rsid w:val="00BB1C03"/>
    <w:rsid w:val="00BC0BDC"/>
    <w:rsid w:val="00BD0544"/>
    <w:rsid w:val="00BD2CA4"/>
    <w:rsid w:val="00BD376A"/>
    <w:rsid w:val="00BE7DE1"/>
    <w:rsid w:val="00BF1465"/>
    <w:rsid w:val="00BF78BE"/>
    <w:rsid w:val="00C04376"/>
    <w:rsid w:val="00C2127E"/>
    <w:rsid w:val="00C236E1"/>
    <w:rsid w:val="00C237A1"/>
    <w:rsid w:val="00C25A72"/>
    <w:rsid w:val="00C353BB"/>
    <w:rsid w:val="00C354E6"/>
    <w:rsid w:val="00C47E33"/>
    <w:rsid w:val="00C6395F"/>
    <w:rsid w:val="00C64EC6"/>
    <w:rsid w:val="00C77F80"/>
    <w:rsid w:val="00C8217B"/>
    <w:rsid w:val="00C83104"/>
    <w:rsid w:val="00C969F9"/>
    <w:rsid w:val="00CA45DC"/>
    <w:rsid w:val="00CB0EA4"/>
    <w:rsid w:val="00CB4463"/>
    <w:rsid w:val="00CB6EE7"/>
    <w:rsid w:val="00CC3B70"/>
    <w:rsid w:val="00CC3B8E"/>
    <w:rsid w:val="00CC5120"/>
    <w:rsid w:val="00CC5246"/>
    <w:rsid w:val="00CD5662"/>
    <w:rsid w:val="00CE2335"/>
    <w:rsid w:val="00CF04D0"/>
    <w:rsid w:val="00D052DF"/>
    <w:rsid w:val="00D054F5"/>
    <w:rsid w:val="00D17340"/>
    <w:rsid w:val="00D21313"/>
    <w:rsid w:val="00D27BE1"/>
    <w:rsid w:val="00D4067A"/>
    <w:rsid w:val="00D41C3F"/>
    <w:rsid w:val="00D43170"/>
    <w:rsid w:val="00D453C6"/>
    <w:rsid w:val="00D45F8E"/>
    <w:rsid w:val="00D51489"/>
    <w:rsid w:val="00D61BEA"/>
    <w:rsid w:val="00D630C0"/>
    <w:rsid w:val="00D64ECA"/>
    <w:rsid w:val="00D65D98"/>
    <w:rsid w:val="00D729D6"/>
    <w:rsid w:val="00D7513E"/>
    <w:rsid w:val="00D81566"/>
    <w:rsid w:val="00D85D9A"/>
    <w:rsid w:val="00D94008"/>
    <w:rsid w:val="00D96294"/>
    <w:rsid w:val="00DA3FB6"/>
    <w:rsid w:val="00DB2BAC"/>
    <w:rsid w:val="00DC3D05"/>
    <w:rsid w:val="00DC3FC8"/>
    <w:rsid w:val="00DD4521"/>
    <w:rsid w:val="00DE1F4C"/>
    <w:rsid w:val="00DE463D"/>
    <w:rsid w:val="00DF2E7F"/>
    <w:rsid w:val="00DF47E7"/>
    <w:rsid w:val="00E005F6"/>
    <w:rsid w:val="00E164C2"/>
    <w:rsid w:val="00E339CC"/>
    <w:rsid w:val="00E35100"/>
    <w:rsid w:val="00E53712"/>
    <w:rsid w:val="00E614BE"/>
    <w:rsid w:val="00E66E5F"/>
    <w:rsid w:val="00E6742E"/>
    <w:rsid w:val="00E77F6D"/>
    <w:rsid w:val="00E90F18"/>
    <w:rsid w:val="00E95986"/>
    <w:rsid w:val="00EA0DAB"/>
    <w:rsid w:val="00EA1E9F"/>
    <w:rsid w:val="00EB1251"/>
    <w:rsid w:val="00EB3AAF"/>
    <w:rsid w:val="00EB4575"/>
    <w:rsid w:val="00EB49CD"/>
    <w:rsid w:val="00EB6462"/>
    <w:rsid w:val="00EB7A9C"/>
    <w:rsid w:val="00EC0BE3"/>
    <w:rsid w:val="00EC1444"/>
    <w:rsid w:val="00EC2D0F"/>
    <w:rsid w:val="00EC35CF"/>
    <w:rsid w:val="00EC460B"/>
    <w:rsid w:val="00ED67DC"/>
    <w:rsid w:val="00EE52C8"/>
    <w:rsid w:val="00EE60C9"/>
    <w:rsid w:val="00EE72A3"/>
    <w:rsid w:val="00EF1FBA"/>
    <w:rsid w:val="00EF79EF"/>
    <w:rsid w:val="00F04AAB"/>
    <w:rsid w:val="00F10D4C"/>
    <w:rsid w:val="00F41814"/>
    <w:rsid w:val="00F41F41"/>
    <w:rsid w:val="00F53DDC"/>
    <w:rsid w:val="00F62E8B"/>
    <w:rsid w:val="00F6571C"/>
    <w:rsid w:val="00F70612"/>
    <w:rsid w:val="00F746FA"/>
    <w:rsid w:val="00F80434"/>
    <w:rsid w:val="00F8057B"/>
    <w:rsid w:val="00F860BD"/>
    <w:rsid w:val="00F948E2"/>
    <w:rsid w:val="00F952EE"/>
    <w:rsid w:val="00FA47B7"/>
    <w:rsid w:val="00FA614E"/>
    <w:rsid w:val="00FB4360"/>
    <w:rsid w:val="00FB48CF"/>
    <w:rsid w:val="00FC1BD7"/>
    <w:rsid w:val="00FC7543"/>
    <w:rsid w:val="00FD7E30"/>
    <w:rsid w:val="00FE67ED"/>
    <w:rsid w:val="00FE794B"/>
    <w:rsid w:val="00FF2691"/>
    <w:rsid w:val="00FF437D"/>
    <w:rsid w:val="05713C47"/>
    <w:rsid w:val="7F5E9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>
      <o:colormru v:ext="edit" colors="#fc0,#ffbc3d,#f90,#97233f,#606,#333,#666,#999"/>
    </o:shapedefaults>
    <o:shapelayout v:ext="edit">
      <o:idmap v:ext="edit" data="1"/>
    </o:shapelayout>
  </w:shapeDefaults>
  <w:decimalSymbol w:val="."/>
  <w:listSeparator w:val=","/>
  <w14:docId w14:val="7F3C4DCC"/>
  <w15:chartTrackingRefBased/>
  <w15:docId w15:val="{3E01FFE2-9EFB-4361-B3A8-204D806D6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5772D"/>
    <w:rPr>
      <w:lang w:val="ru-RU" w:eastAsia="ru-RU"/>
    </w:rPr>
  </w:style>
  <w:style w:type="paragraph" w:styleId="Heading1">
    <w:name w:val="heading 1"/>
    <w:next w:val="Normal"/>
    <w:link w:val="Heading1Char"/>
    <w:qFormat/>
    <w:rsid w:val="00730D25"/>
    <w:pPr>
      <w:spacing w:after="180"/>
      <w:outlineLvl w:val="0"/>
    </w:pPr>
    <w:rPr>
      <w:rFonts w:ascii="Arial" w:hAnsi="Arial" w:cs="Arial"/>
      <w:bCs/>
      <w:color w:val="999999"/>
      <w:kern w:val="32"/>
      <w:sz w:val="22"/>
      <w:szCs w:val="28"/>
      <w:lang w:eastAsia="de-DE"/>
    </w:rPr>
  </w:style>
  <w:style w:type="paragraph" w:styleId="Heading2">
    <w:name w:val="heading 2"/>
    <w:aliases w:val="Heading 2 Char,Char"/>
    <w:basedOn w:val="Heading1"/>
    <w:next w:val="Normal"/>
    <w:link w:val="Heading2Char1"/>
    <w:qFormat/>
    <w:rsid w:val="00F41814"/>
    <w:pPr>
      <w:spacing w:after="160"/>
      <w:outlineLvl w:val="1"/>
    </w:pPr>
    <w:rPr>
      <w:bCs w:val="0"/>
      <w:iCs/>
      <w:sz w:val="18"/>
      <w:szCs w:val="22"/>
    </w:rPr>
  </w:style>
  <w:style w:type="paragraph" w:styleId="Heading3">
    <w:name w:val="heading 3"/>
    <w:basedOn w:val="Heading2"/>
    <w:next w:val="Normal"/>
    <w:qFormat/>
    <w:rsid w:val="00A25DCC"/>
    <w:pPr>
      <w:spacing w:after="140"/>
      <w:outlineLvl w:val="2"/>
    </w:pPr>
    <w:rPr>
      <w:bCs/>
      <w:iCs w:val="0"/>
    </w:rPr>
  </w:style>
  <w:style w:type="paragraph" w:styleId="Heading4">
    <w:name w:val="heading 4"/>
    <w:basedOn w:val="Heading3"/>
    <w:next w:val="Normal"/>
    <w:qFormat/>
    <w:rsid w:val="00A25DCC"/>
    <w:pPr>
      <w:outlineLvl w:val="3"/>
    </w:pPr>
    <w:rPr>
      <w:iCs/>
    </w:rPr>
  </w:style>
  <w:style w:type="paragraph" w:styleId="Heading5">
    <w:name w:val="heading 5"/>
    <w:basedOn w:val="Normal"/>
    <w:next w:val="Normal"/>
    <w:qFormat/>
    <w:rsid w:val="00DE463D"/>
    <w:pPr>
      <w:numPr>
        <w:ilvl w:val="4"/>
        <w:numId w:val="2"/>
      </w:numPr>
      <w:spacing w:before="240" w:after="60"/>
      <w:outlineLvl w:val="4"/>
    </w:pPr>
    <w:rPr>
      <w:rFonts w:ascii="Arial" w:hAnsi="Arial"/>
      <w:b/>
      <w:bCs/>
      <w:i/>
      <w:iCs/>
      <w:sz w:val="26"/>
      <w:szCs w:val="26"/>
      <w:lang w:val="en-US" w:eastAsia="de-DE"/>
    </w:rPr>
  </w:style>
  <w:style w:type="paragraph" w:styleId="Heading6">
    <w:name w:val="heading 6"/>
    <w:basedOn w:val="Normal"/>
    <w:next w:val="Normal"/>
    <w:qFormat/>
    <w:rsid w:val="00DE463D"/>
    <w:pPr>
      <w:numPr>
        <w:ilvl w:val="5"/>
        <w:numId w:val="2"/>
      </w:numPr>
      <w:spacing w:before="240" w:after="60"/>
      <w:outlineLvl w:val="5"/>
    </w:pPr>
    <w:rPr>
      <w:b/>
      <w:bCs/>
      <w:sz w:val="18"/>
      <w:szCs w:val="18"/>
      <w:lang w:val="en-US" w:eastAsia="de-DE"/>
    </w:rPr>
  </w:style>
  <w:style w:type="paragraph" w:styleId="Heading7">
    <w:name w:val="heading 7"/>
    <w:basedOn w:val="Normal"/>
    <w:next w:val="Normal"/>
    <w:qFormat/>
    <w:rsid w:val="00DE463D"/>
    <w:pPr>
      <w:numPr>
        <w:ilvl w:val="6"/>
        <w:numId w:val="2"/>
      </w:numPr>
      <w:spacing w:before="240" w:after="60"/>
      <w:outlineLvl w:val="6"/>
    </w:pPr>
    <w:rPr>
      <w:sz w:val="24"/>
      <w:szCs w:val="24"/>
      <w:lang w:val="en-US" w:eastAsia="de-DE"/>
    </w:rPr>
  </w:style>
  <w:style w:type="paragraph" w:styleId="Heading8">
    <w:name w:val="heading 8"/>
    <w:basedOn w:val="Normal"/>
    <w:next w:val="Normal"/>
    <w:qFormat/>
    <w:rsid w:val="00DE463D"/>
    <w:pPr>
      <w:numPr>
        <w:ilvl w:val="7"/>
        <w:numId w:val="2"/>
      </w:numPr>
      <w:spacing w:before="240" w:after="60"/>
      <w:outlineLvl w:val="7"/>
    </w:pPr>
    <w:rPr>
      <w:i/>
      <w:iCs/>
      <w:sz w:val="24"/>
      <w:szCs w:val="24"/>
      <w:lang w:val="en-US" w:eastAsia="de-DE"/>
    </w:rPr>
  </w:style>
  <w:style w:type="paragraph" w:styleId="Heading9">
    <w:name w:val="heading 9"/>
    <w:basedOn w:val="Normal"/>
    <w:next w:val="Normal"/>
    <w:qFormat/>
    <w:rsid w:val="00DE463D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18"/>
      <w:szCs w:val="18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7A729F"/>
    <w:rPr>
      <w:rFonts w:ascii="Arial" w:hAnsi="Arial" w:cs="Arial"/>
      <w:bCs/>
      <w:color w:val="999999"/>
      <w:kern w:val="32"/>
      <w:sz w:val="22"/>
      <w:szCs w:val="28"/>
      <w:lang w:val="en-US" w:eastAsia="de-DE" w:bidi="ar-SA"/>
    </w:rPr>
  </w:style>
  <w:style w:type="character" w:customStyle="1" w:styleId="Heading2Char1">
    <w:name w:val="Heading 2 Char1"/>
    <w:aliases w:val="Heading 2 Char Char,Char Char"/>
    <w:link w:val="Heading2"/>
    <w:rsid w:val="007A729F"/>
    <w:rPr>
      <w:rFonts w:ascii="Arial" w:hAnsi="Arial" w:cs="Arial"/>
      <w:bCs/>
      <w:iCs/>
      <w:color w:val="999999"/>
      <w:kern w:val="32"/>
      <w:sz w:val="18"/>
      <w:szCs w:val="22"/>
      <w:lang w:val="en-US" w:eastAsia="de-DE" w:bidi="ar-SA"/>
    </w:rPr>
  </w:style>
  <w:style w:type="paragraph" w:styleId="Footer">
    <w:name w:val="footer"/>
    <w:basedOn w:val="Normal"/>
    <w:semiHidden/>
    <w:rsid w:val="00DE463D"/>
    <w:pPr>
      <w:tabs>
        <w:tab w:val="center" w:pos="4536"/>
        <w:tab w:val="right" w:pos="9072"/>
      </w:tabs>
    </w:pPr>
    <w:rPr>
      <w:rFonts w:ascii="Arial" w:hAnsi="Arial"/>
      <w:sz w:val="18"/>
      <w:szCs w:val="18"/>
      <w:lang w:val="en-US" w:eastAsia="de-DE"/>
    </w:rPr>
  </w:style>
  <w:style w:type="character" w:styleId="PageNumber">
    <w:name w:val="page number"/>
    <w:semiHidden/>
    <w:rsid w:val="00DE463D"/>
    <w:rPr>
      <w:color w:val="auto"/>
      <w:sz w:val="18"/>
      <w:szCs w:val="18"/>
    </w:rPr>
  </w:style>
  <w:style w:type="paragraph" w:customStyle="1" w:styleId="NSN-040Intend1ListBulletAltK">
    <w:name w:val="#NSN-040 Intend &gt;1 List Bullet [Alt+K]"/>
    <w:basedOn w:val="NSN-031ListBulletAltB"/>
    <w:rsid w:val="00C969F9"/>
    <w:pPr>
      <w:numPr>
        <w:numId w:val="3"/>
      </w:numPr>
      <w:tabs>
        <w:tab w:val="clear" w:pos="1248"/>
      </w:tabs>
    </w:pPr>
  </w:style>
  <w:style w:type="paragraph" w:customStyle="1" w:styleId="NSN-031ListBulletAltB">
    <w:name w:val="#NSN-031 List Bullet [Alt+B]"/>
    <w:basedOn w:val="NSN-021NormalAltN"/>
    <w:rsid w:val="00536EEB"/>
    <w:pPr>
      <w:numPr>
        <w:numId w:val="6"/>
      </w:numPr>
      <w:tabs>
        <w:tab w:val="clear" w:pos="142"/>
      </w:tabs>
    </w:pPr>
    <w:rPr>
      <w:noProof/>
    </w:rPr>
  </w:style>
  <w:style w:type="paragraph" w:customStyle="1" w:styleId="NSN-021NormalAltN">
    <w:name w:val="#NSN-021 Normal [Alt+N]"/>
    <w:rsid w:val="00B92729"/>
    <w:rPr>
      <w:rFonts w:ascii="Arial" w:hAnsi="Arial"/>
      <w:sz w:val="18"/>
      <w:szCs w:val="18"/>
      <w:lang w:eastAsia="de-DE"/>
    </w:rPr>
  </w:style>
  <w:style w:type="paragraph" w:customStyle="1" w:styleId="NSN-044Intend2ListBulletAltL">
    <w:name w:val="#NSN-044 Intend &gt;2 List Bullet [Alt+L]"/>
    <w:basedOn w:val="NSN-040Intend1ListBulletAltK"/>
    <w:rsid w:val="00536EEB"/>
    <w:pPr>
      <w:numPr>
        <w:numId w:val="4"/>
      </w:numPr>
      <w:tabs>
        <w:tab w:val="clear" w:pos="2353"/>
      </w:tabs>
    </w:pPr>
    <w:rPr>
      <w:szCs w:val="22"/>
    </w:rPr>
  </w:style>
  <w:style w:type="paragraph" w:customStyle="1" w:styleId="NSN-026CaptionAltC">
    <w:name w:val="#NSN-026 Caption [Alt+C]"/>
    <w:basedOn w:val="NSN-021NormalAltN"/>
    <w:next w:val="NSN-028ImageAltG"/>
    <w:rsid w:val="002073BB"/>
    <w:pPr>
      <w:spacing w:after="60"/>
    </w:pPr>
    <w:rPr>
      <w:rFonts w:cs="Arial"/>
      <w:bCs/>
      <w:iCs/>
      <w:noProof/>
      <w:color w:val="999999"/>
      <w:kern w:val="32"/>
      <w:sz w:val="15"/>
      <w:szCs w:val="22"/>
    </w:rPr>
  </w:style>
  <w:style w:type="character" w:customStyle="1" w:styleId="NSN-101BoldAltM">
    <w:name w:val="#NSN-101 Bold [Alt+M]"/>
    <w:rsid w:val="00082D73"/>
    <w:rPr>
      <w:rFonts w:ascii="Arial" w:hAnsi="Arial"/>
      <w:b/>
      <w:lang w:val="en-US"/>
    </w:rPr>
  </w:style>
  <w:style w:type="character" w:customStyle="1" w:styleId="NSN-102ItalicAltJ">
    <w:name w:val="#NSN-102 Italic [Alt+J]"/>
    <w:rsid w:val="00082D73"/>
    <w:rPr>
      <w:rFonts w:ascii="Arial" w:hAnsi="Arial"/>
      <w:i/>
      <w:lang w:val="en-US"/>
    </w:rPr>
  </w:style>
  <w:style w:type="character" w:customStyle="1" w:styleId="NSN-103UnderlineAltU">
    <w:name w:val="#NSN-103 Underline [Alt+U]"/>
    <w:rsid w:val="00082D73"/>
    <w:rPr>
      <w:rFonts w:ascii="Arial" w:hAnsi="Arial"/>
      <w:u w:val="single"/>
      <w:lang w:val="en-US"/>
    </w:rPr>
  </w:style>
  <w:style w:type="character" w:customStyle="1" w:styleId="NSN-104BoldItalicAltH">
    <w:name w:val="#NSN-104 Bold &amp; Italic [Alt+H]"/>
    <w:rsid w:val="00082D73"/>
    <w:rPr>
      <w:rFonts w:ascii="Arial" w:hAnsi="Arial"/>
      <w:b/>
      <w:i/>
      <w:lang w:val="en-US"/>
    </w:rPr>
  </w:style>
  <w:style w:type="character" w:customStyle="1" w:styleId="NSN-105ItalicUnderlineAltP">
    <w:name w:val="#NSN-105 Italic &amp; Underline [Alt+P]"/>
    <w:rsid w:val="00082D73"/>
    <w:rPr>
      <w:rFonts w:ascii="Arial" w:hAnsi="Arial"/>
      <w:i/>
      <w:u w:val="single"/>
      <w:lang w:val="en-US"/>
    </w:rPr>
  </w:style>
  <w:style w:type="character" w:customStyle="1" w:styleId="NSN-106BoldItalicUnderlineAltZ">
    <w:name w:val="#NSN-106 Bold &amp; Italic &amp; Underline [Alt+Z]"/>
    <w:rsid w:val="00082D73"/>
    <w:rPr>
      <w:rFonts w:ascii="Arial" w:hAnsi="Arial"/>
      <w:b/>
      <w:i/>
      <w:u w:val="single"/>
      <w:lang w:val="en-US"/>
    </w:rPr>
  </w:style>
  <w:style w:type="character" w:customStyle="1" w:styleId="NSN-120OrangeAltCtrlO">
    <w:name w:val="#NSN-120 Orange [Alt+Ctrl+O]"/>
    <w:rsid w:val="00082D73"/>
    <w:rPr>
      <w:rFonts w:ascii="Arial" w:hAnsi="Arial"/>
      <w:color w:val="FF9900"/>
      <w:lang w:val="en-US"/>
    </w:rPr>
  </w:style>
  <w:style w:type="character" w:customStyle="1" w:styleId="NSN-121OrangeBold">
    <w:name w:val="#NSN-121 Orange &amp; Bold"/>
    <w:aliases w:val="[Alt+Ctrl+K]"/>
    <w:rsid w:val="00C237A1"/>
    <w:rPr>
      <w:rFonts w:ascii="Arial" w:hAnsi="Arial"/>
      <w:b/>
      <w:color w:val="FF9900"/>
      <w:lang w:val="en-US"/>
    </w:rPr>
  </w:style>
  <w:style w:type="character" w:customStyle="1" w:styleId="NSN-130PurpleAltCtrlP">
    <w:name w:val="#NSN-130 Purple [Alt+Ctrl+P]"/>
    <w:rsid w:val="00841A43"/>
    <w:rPr>
      <w:rFonts w:ascii="Arial" w:hAnsi="Arial"/>
      <w:color w:val="660066"/>
      <w:lang w:val="en-US"/>
    </w:rPr>
  </w:style>
  <w:style w:type="character" w:customStyle="1" w:styleId="NSN-131PurpleBoldAltCtrlL">
    <w:name w:val="#NSN-131 Purple &amp; Bold [Alt+Ctrl+L]"/>
    <w:rsid w:val="00841A43"/>
    <w:rPr>
      <w:rFonts w:ascii="Arial" w:hAnsi="Arial"/>
      <w:b/>
      <w:color w:val="660066"/>
      <w:lang w:val="en-US"/>
    </w:rPr>
  </w:style>
  <w:style w:type="character" w:customStyle="1" w:styleId="NSN-140DarkRedAltCtrlR">
    <w:name w:val="#NSN-140 Dark Red [Alt+Ctrl+R]"/>
    <w:rsid w:val="004C0D92"/>
    <w:rPr>
      <w:rFonts w:ascii="Arial" w:hAnsi="Arial"/>
      <w:color w:val="97233F"/>
      <w:lang w:val="en-US"/>
    </w:rPr>
  </w:style>
  <w:style w:type="character" w:customStyle="1" w:styleId="NSN-141DarkRedBoldAltCtrlD">
    <w:name w:val="#NSN-141 Dark Red &amp; Bold [Alt+Ctrl+D]"/>
    <w:rsid w:val="00943B8E"/>
    <w:rPr>
      <w:rFonts w:ascii="Arial" w:hAnsi="Arial"/>
      <w:b/>
      <w:color w:val="97233F"/>
      <w:lang w:val="en-US"/>
    </w:rPr>
  </w:style>
  <w:style w:type="character" w:customStyle="1" w:styleId="NSN-110GreyAltCtrlG">
    <w:name w:val="#NSN-110 Grey [Alt+Ctrl+G]"/>
    <w:rsid w:val="00082D73"/>
    <w:rPr>
      <w:rFonts w:ascii="Arial" w:hAnsi="Arial"/>
      <w:color w:val="999999"/>
      <w:lang w:val="en-US"/>
    </w:rPr>
  </w:style>
  <w:style w:type="character" w:customStyle="1" w:styleId="NSN-111GreyBoldAltCtrlV">
    <w:name w:val="#NSN-111 Grey &amp; Bold [Alt+Ctrl+V]"/>
    <w:rsid w:val="00082D73"/>
    <w:rPr>
      <w:rFonts w:ascii="Arial" w:hAnsi="Arial"/>
      <w:b/>
      <w:color w:val="999999"/>
      <w:lang w:val="en-US"/>
    </w:rPr>
  </w:style>
  <w:style w:type="character" w:customStyle="1" w:styleId="NSN-122OrangeItalicAltCtrlH">
    <w:name w:val="#NSN-122 Orange &amp; Italic [Alt+Ctrl+H]"/>
    <w:rsid w:val="00C237A1"/>
    <w:rPr>
      <w:rFonts w:ascii="Arial" w:hAnsi="Arial"/>
      <w:i/>
      <w:color w:val="FF9900"/>
      <w:lang w:val="en-US"/>
    </w:rPr>
  </w:style>
  <w:style w:type="character" w:customStyle="1" w:styleId="NSN-112GreyItalicAltCtrlB">
    <w:name w:val="#NSN-112 Grey &amp; Italic [Alt+Ctrl+B]"/>
    <w:rsid w:val="005C3CED"/>
    <w:rPr>
      <w:rFonts w:ascii="Arial" w:hAnsi="Arial"/>
      <w:i/>
      <w:color w:val="999999"/>
      <w:lang w:val="en-US"/>
    </w:rPr>
  </w:style>
  <w:style w:type="character" w:customStyle="1" w:styleId="NSN-132PurpleItalicAltCtrlM">
    <w:name w:val="#NSN-132 Purple &amp; Italic [Alt+Ctrl+M]"/>
    <w:rsid w:val="005C3CED"/>
    <w:rPr>
      <w:rFonts w:ascii="Arial" w:hAnsi="Arial"/>
      <w:i/>
      <w:color w:val="660066"/>
      <w:lang w:val="en-US"/>
    </w:rPr>
  </w:style>
  <w:style w:type="character" w:customStyle="1" w:styleId="NSN-142DarkRedItalicAltCtrlE">
    <w:name w:val="#NSN-142 Dark Red &amp; Italic [Alt+Ctrl+E]"/>
    <w:rsid w:val="00F41814"/>
    <w:rPr>
      <w:rFonts w:ascii="Arial" w:hAnsi="Arial"/>
      <w:i/>
      <w:color w:val="97233F"/>
      <w:lang w:val="en-US"/>
    </w:rPr>
  </w:style>
  <w:style w:type="paragraph" w:customStyle="1" w:styleId="NSN-004TitleAltT">
    <w:name w:val="#NSN-004 Title [Alt+T]"/>
    <w:next w:val="NSN-021NormalAltN"/>
    <w:rsid w:val="00746F7A"/>
    <w:pPr>
      <w:pageBreakBefore/>
      <w:spacing w:after="180"/>
    </w:pPr>
    <w:rPr>
      <w:rFonts w:ascii="Arial" w:hAnsi="Arial" w:cs="Arial"/>
      <w:kern w:val="28"/>
      <w:sz w:val="32"/>
      <w:szCs w:val="36"/>
      <w:lang w:eastAsia="de-DE"/>
    </w:rPr>
  </w:style>
  <w:style w:type="paragraph" w:customStyle="1" w:styleId="NSN-034ListNumberedAltShiftL">
    <w:name w:val="#NSN-034 List Numbered [Alt+Shift+L]"/>
    <w:basedOn w:val="NSN-021NormalAltN"/>
    <w:rsid w:val="00C969F9"/>
    <w:pPr>
      <w:numPr>
        <w:numId w:val="5"/>
      </w:numPr>
    </w:pPr>
  </w:style>
  <w:style w:type="paragraph" w:customStyle="1" w:styleId="NSN-038Intend1AltI">
    <w:name w:val="#NSN-038 Intend &gt;1 [Alt+I]"/>
    <w:basedOn w:val="NSN-021NormalAltN"/>
    <w:rsid w:val="00C969F9"/>
    <w:pPr>
      <w:ind w:left="1106"/>
    </w:pPr>
    <w:rPr>
      <w:noProof/>
    </w:rPr>
  </w:style>
  <w:style w:type="paragraph" w:customStyle="1" w:styleId="NSN-042Intend2AltO">
    <w:name w:val="#NSN-042 Intend &gt;2 [Alt+O]"/>
    <w:basedOn w:val="NSN-021NormalAltN"/>
    <w:rsid w:val="00C969F9"/>
    <w:pPr>
      <w:ind w:left="2211"/>
    </w:pPr>
    <w:rPr>
      <w:noProof/>
    </w:rPr>
  </w:style>
  <w:style w:type="paragraph" w:customStyle="1" w:styleId="NSN-024SmallAltQ">
    <w:name w:val="#NSN-024 Small [Alt+Q]"/>
    <w:basedOn w:val="NSN-021NormalAltN"/>
    <w:rsid w:val="00B92729"/>
    <w:rPr>
      <w:sz w:val="15"/>
    </w:rPr>
  </w:style>
  <w:style w:type="paragraph" w:customStyle="1" w:styleId="NSN-011Heading1Alt1">
    <w:name w:val="#NSN-011 Heading 1 [Alt+1]"/>
    <w:next w:val="NSN-021NormalAltN"/>
    <w:rsid w:val="00B92729"/>
    <w:pPr>
      <w:spacing w:after="180"/>
    </w:pPr>
    <w:rPr>
      <w:rFonts w:ascii="Arial" w:hAnsi="Arial"/>
      <w:color w:val="999999"/>
      <w:sz w:val="22"/>
      <w:szCs w:val="22"/>
      <w:lang w:eastAsia="de-DE"/>
    </w:rPr>
  </w:style>
  <w:style w:type="paragraph" w:customStyle="1" w:styleId="NSN-012Heading2Alt2">
    <w:name w:val="#NSN-012 Heading 2 [Alt+2]"/>
    <w:basedOn w:val="NSN-011Heading1Alt1"/>
    <w:next w:val="NSN-021NormalAltN"/>
    <w:rsid w:val="00E339CC"/>
    <w:rPr>
      <w:rFonts w:cs="Arial"/>
      <w:bCs/>
      <w:kern w:val="32"/>
      <w:sz w:val="18"/>
      <w:szCs w:val="28"/>
    </w:rPr>
  </w:style>
  <w:style w:type="paragraph" w:customStyle="1" w:styleId="NSN-028ImageAltG">
    <w:name w:val="#NSN-028 Image [Alt+G]"/>
    <w:next w:val="NSN-021NormalAltN"/>
    <w:rsid w:val="00CC3B70"/>
    <w:pPr>
      <w:jc w:val="center"/>
    </w:pPr>
    <w:rPr>
      <w:rFonts w:ascii="Arial" w:hAnsi="Arial"/>
      <w:sz w:val="15"/>
      <w:szCs w:val="15"/>
      <w:lang w:eastAsia="de-DE"/>
    </w:rPr>
  </w:style>
  <w:style w:type="paragraph" w:styleId="Header">
    <w:name w:val="header"/>
    <w:basedOn w:val="Normal"/>
    <w:rsid w:val="004C3AC4"/>
    <w:pPr>
      <w:tabs>
        <w:tab w:val="center" w:pos="4536"/>
        <w:tab w:val="right" w:pos="9072"/>
      </w:tabs>
    </w:pPr>
    <w:rPr>
      <w:rFonts w:ascii="Arial" w:hAnsi="Arial"/>
      <w:sz w:val="18"/>
      <w:szCs w:val="18"/>
      <w:lang w:val="en-US" w:eastAsia="de-DE"/>
    </w:rPr>
  </w:style>
  <w:style w:type="table" w:styleId="TableContemporary">
    <w:name w:val="Table Contemporary"/>
    <w:basedOn w:val="TableNormal"/>
    <w:rsid w:val="005E4EE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Grid5">
    <w:name w:val="Table Grid 5"/>
    <w:basedOn w:val="TableNormal"/>
    <w:rsid w:val="005E4EE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5E4EE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5E4EE8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5E4EE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</w:tcBorders>
        <w:shd w:val="solid" w:color="EAEAEA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EAEAEA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E4E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652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6520B"/>
    <w:rPr>
      <w:rFonts w:ascii="Tahoma" w:hAnsi="Tahoma" w:cs="Tahoma"/>
      <w:sz w:val="16"/>
      <w:szCs w:val="16"/>
      <w:lang w:val="ru-RU" w:eastAsia="ru-RU"/>
    </w:rPr>
  </w:style>
  <w:style w:type="paragraph" w:styleId="DocumentMap">
    <w:name w:val="Document Map"/>
    <w:basedOn w:val="Normal"/>
    <w:link w:val="DocumentMapChar"/>
    <w:rsid w:val="00C353B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C353BB"/>
    <w:rPr>
      <w:rFonts w:ascii="Tahoma" w:hAnsi="Tahoma" w:cs="Tahoma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5575A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650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50B7"/>
    <w:rPr>
      <w:rFonts w:ascii="Courier New" w:hAnsi="Courier New" w:cs="Courier New"/>
      <w:lang w:val="ru-RU" w:eastAsia="ru-RU"/>
    </w:rPr>
  </w:style>
  <w:style w:type="character" w:customStyle="1" w:styleId="shorttext">
    <w:name w:val="short_text"/>
    <w:basedOn w:val="DefaultParagraphFont"/>
    <w:rsid w:val="00AB5EAC"/>
  </w:style>
  <w:style w:type="character" w:styleId="Hyperlink">
    <w:name w:val="Hyperlink"/>
    <w:basedOn w:val="DefaultParagraphFont"/>
    <w:uiPriority w:val="99"/>
    <w:unhideWhenUsed/>
    <w:rsid w:val="00C77F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0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1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files\avp103\Desktop\Event%20support_Agenda_A4_09110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SharedContentType xmlns="Microsoft.SharePoint.Taxonomy.ContentTypeSync" SourceId="34c87397-5fc1-491e-85e7-d6110dbe9cbd" ContentTypeId="0x010100CE50E52E7543470BBDD3827FE50C59CB" PreviousValue="false"/>
</file>

<file path=customXml/item3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wner xmlns="71c5aaf6-e6ce-465b-b873-5148d2a4c105" xsi:nil="true"/>
    <DocumentType xmlns="71c5aaf6-e6ce-465b-b873-5148d2a4c105">Description</DocumentType>
    <NokiaConfidentiality xmlns="71c5aaf6-e6ce-465b-b873-5148d2a4c105">Nokia Internal Use</NokiaConfidentiality>
    <HideFromDelve xmlns="71c5aaf6-e6ce-465b-b873-5148d2a4c105">false</HideFromDelve>
    <_dlc_DocId xmlns="71c5aaf6-e6ce-465b-b873-5148d2a4c105">23IBP4SIQ2Q5-1276757669-176478</_dlc_DocId>
    <_dlc_DocIdUrl xmlns="71c5aaf6-e6ce-465b-b873-5148d2a4c105">
      <Url>https://nokia.sharepoint.com/sites/mnctoielstp/_layouts/15/DocIdRedir.aspx?ID=23IBP4SIQ2Q5-1276757669-176478</Url>
      <Description>23IBP4SIQ2Q5-1276757669-176478</Description>
    </_dlc_DocIdUrl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Nokia Document" ma:contentTypeID="0x010100CE50E52E7543470BBDD3827FE50C59CB0004E2B825BD596343A2787EC29A1BA10C" ma:contentTypeVersion="26" ma:contentTypeDescription="Create Nokia Word Document" ma:contentTypeScope="" ma:versionID="38c7154239f597499fc441d62c7d509b">
  <xsd:schema xmlns:xsd="http://www.w3.org/2001/XMLSchema" xmlns:xs="http://www.w3.org/2001/XMLSchema" xmlns:p="http://schemas.microsoft.com/office/2006/metadata/properties" xmlns:ns2="71c5aaf6-e6ce-465b-b873-5148d2a4c105" targetNamespace="http://schemas.microsoft.com/office/2006/metadata/properties" ma:root="true" ma:fieldsID="ca571c1f193722a6e8342b14e1ab4477" ns2:_="">
    <xsd:import namespace="71c5aaf6-e6ce-465b-b873-5148d2a4c105"/>
    <xsd:element name="properties">
      <xsd:complexType>
        <xsd:sequence>
          <xsd:element name="documentManagement">
            <xsd:complexType>
              <xsd:all>
                <xsd:element ref="ns2:DocumentType" minOccurs="0"/>
                <xsd:element ref="ns2:NokiaConfidentiality" minOccurs="0"/>
                <xsd:element ref="ns2:Owner" minOccurs="0"/>
                <xsd:element ref="ns2:_dlc_DocId" minOccurs="0"/>
                <xsd:element ref="ns2:_dlc_DocIdUrl" minOccurs="0"/>
                <xsd:element ref="ns2:_dlc_DocIdPersistId" minOccurs="0"/>
                <xsd:element ref="ns2:HideFromDelv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c5aaf6-e6ce-465b-b873-5148d2a4c105" elementFormDefault="qualified">
    <xsd:import namespace="http://schemas.microsoft.com/office/2006/documentManagement/types"/>
    <xsd:import namespace="http://schemas.microsoft.com/office/infopath/2007/PartnerControls"/>
    <xsd:element name="DocumentType" ma:index="8" nillable="true" ma:displayName="Document Type" ma:default="Description" ma:description="Document type specifies the content of the document" ma:format="Dropdown" ma:internalName="DocumentType" ma:readOnly="false">
      <xsd:simpleType>
        <xsd:restriction base="dms:Choice">
          <xsd:enumeration value="Policy"/>
          <xsd:enumeration value="Strategy"/>
          <xsd:enumeration value="Objectives / Targets"/>
          <xsd:enumeration value="Plan / Schedule"/>
          <xsd:enumeration value="Governance"/>
          <xsd:enumeration value="Organization"/>
          <xsd:enumeration value="Review Material"/>
          <xsd:enumeration value="Communication"/>
          <xsd:enumeration value="Minutes"/>
          <xsd:enumeration value="Training"/>
          <xsd:enumeration value="Standard Operating Procedure"/>
          <xsd:enumeration value="Process / Procedure / Standard"/>
          <xsd:enumeration value="Guideline / Manual / Instruction"/>
          <xsd:enumeration value="Description"/>
          <xsd:enumeration value="Form / Template"/>
          <xsd:enumeration value="Checklist"/>
          <xsd:enumeration value="Bid / Offer"/>
          <xsd:enumeration value="Contract / Order"/>
          <xsd:enumeration value="List"/>
          <xsd:enumeration value="Roadmap"/>
          <xsd:enumeration value="Requirement / Specification"/>
          <xsd:enumeration value="Design"/>
          <xsd:enumeration value="Concept / Proposal"/>
          <xsd:enumeration value="Measurement / KPI"/>
          <xsd:enumeration value="Report"/>
          <xsd:enumeration value="Best Practice / Lessons Learnt"/>
          <xsd:enumeration value="Analysis / Assessment"/>
          <xsd:enumeration value="Survey"/>
        </xsd:restriction>
      </xsd:simpleType>
    </xsd:element>
    <xsd:element name="NokiaConfidentiality" ma:index="9" nillable="true" ma:displayName="Nokia Confidentiality" ma:default="Nokia Internal Use" ma:format="Dropdown" ma:internalName="NokiaConfidentiality" ma:readOnly="false">
      <xsd:simpleType>
        <xsd:restriction base="dms:Choice">
          <xsd:enumeration value="Nokia Internal Use"/>
          <xsd:enumeration value="Confidential"/>
          <xsd:enumeration value="Secret"/>
          <xsd:enumeration value="Public"/>
        </xsd:restriction>
      </xsd:simpleType>
    </xsd:element>
    <xsd:element name="Owner" ma:index="10" nillable="true" ma:displayName="Owner" ma:description="Owner identifies the person or group who owns the document (default value is the same as the Creator of the document)" ma:internalName="Owner">
      <xsd:simpleType>
        <xsd:restriction base="dms:Text"/>
      </xsd:simpleType>
    </xsd:element>
    <xsd:element name="_dlc_DocId" ma:index="1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HideFromDelve" ma:index="14" nillable="true" ma:displayName="HideFromDelve" ma:default="0" ma:internalName="HideFromDelv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AC3FED-642C-4398-847B-C924949236ED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563BC6F6-D5B1-4E78-BADD-1786FA23A579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D8DEF39D-5781-4120-9EB4-FDE6F2C96A74}">
  <ds:schemaRefs>
    <ds:schemaRef ds:uri="http://schemas.microsoft.com/office/2006/metadata/customXsn"/>
  </ds:schemaRefs>
</ds:datastoreItem>
</file>

<file path=customXml/itemProps4.xml><?xml version="1.0" encoding="utf-8"?>
<ds:datastoreItem xmlns:ds="http://schemas.openxmlformats.org/officeDocument/2006/customXml" ds:itemID="{869E85FD-6E0A-42F2-BCCE-605DE8A2336B}">
  <ds:schemaRefs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71c5aaf6-e6ce-465b-b873-5148d2a4c105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1ED52A90-0C57-4662-A0AD-F39370965D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c5aaf6-e6ce-465b-b873-5148d2a4c1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C23D8FD9-DCA6-4783-8524-0BCD6CF6492B}">
  <ds:schemaRefs>
    <ds:schemaRef ds:uri="http://schemas.microsoft.com/sharepoint/v3/contenttype/forms"/>
  </ds:schemaRefs>
</ds:datastoreItem>
</file>

<file path=customXml/itemProps7.xml><?xml version="1.0" encoding="utf-8"?>
<ds:datastoreItem xmlns:ds="http://schemas.openxmlformats.org/officeDocument/2006/customXml" ds:itemID="{4E9F084F-DD44-4CBD-8601-123CDD78E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Event support_Agenda_A4_091103.dotx</Template>
  <TotalTime>6</TotalTime>
  <Pages>2</Pages>
  <Words>528</Words>
  <Characters>4017</Characters>
  <Application>Microsoft Office Word</Application>
  <DocSecurity>0</DocSecurity>
  <Lines>33</Lines>
  <Paragraphs>9</Paragraphs>
  <ScaleCrop>false</ScaleCrop>
  <Company>Nokia Siemens Networks</Company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</dc:title>
  <dc:subject/>
  <dc:creator>Vladimir Poddubnyy</dc:creator>
  <cp:keywords/>
  <dc:description>v1</dc:description>
  <cp:lastModifiedBy>Torgashov, Stas (Nokia - RU/Saint Petersburg)</cp:lastModifiedBy>
  <cp:revision>21</cp:revision>
  <cp:lastPrinted>2017-02-22T15:03:00Z</cp:lastPrinted>
  <dcterms:created xsi:type="dcterms:W3CDTF">2019-10-07T12:06:00Z</dcterms:created>
  <dcterms:modified xsi:type="dcterms:W3CDTF">2019-11-01T12:17:00Z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teilung">
    <vt:lpwstr>* FILLIN  "Type unit or deparment here" \d "Unit or Department"  \* MERGEFORMAT *Unit or Department*</vt:lpwstr>
  </property>
  <property fmtid="{D5CDD505-2E9C-101B-9397-08002B2CF9AE}" pid="3" name="Status">
    <vt:lpwstr>* FILLIN  "Type document status here" \d "For internal use only"  \* MERGEFORMAT *For internal use only*</vt:lpwstr>
  </property>
  <property fmtid="{D5CDD505-2E9C-101B-9397-08002B2CF9AE}" pid="4" name="Abschlussdatum">
    <vt:lpwstr>* FILLIN  "Type date here" \d Date  \* MERGEFORMAT *Date*</vt:lpwstr>
  </property>
  <property fmtid="{D5CDD505-2E9C-101B-9397-08002B2CF9AE}" pid="5" name="ContentTypeId">
    <vt:lpwstr>0x010100CE50E52E7543470BBDD3827FE50C59CB0004E2B825BD596343A2787EC29A1BA10C</vt:lpwstr>
  </property>
  <property fmtid="{D5CDD505-2E9C-101B-9397-08002B2CF9AE}" pid="6" name="_dlc_DocIdItemGuid">
    <vt:lpwstr>0aacb80c-f4cc-4e48-a040-e9015fcc6cbd</vt:lpwstr>
  </property>
</Properties>
</file>